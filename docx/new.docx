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9AE6B" w14:textId="77777777" w:rsidR="00831AC9" w:rsidRPr="00A61410" w:rsidRDefault="00A61410" w:rsidP="00831AC9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《</w:t>
      </w:r>
      <w:r w:rsidR="00C56BD7">
        <w:rPr>
          <w:rFonts w:ascii="Arial Unicode MS" w:eastAsia="Arial Unicode MS" w:hAnsi="Arial Unicode MS" w:cs="Arial Unicode MS"/>
          <w:sz w:val="32"/>
          <w:szCs w:val="32"/>
          <w:lang w:val="hu-HU"/>
        </w:rPr>
        <w:t xml:space="preserve">Song </w:t>
      </w:r>
      <w:proofErr w:type="spellStart"/>
      <w:r w:rsidR="00C56BD7">
        <w:rPr>
          <w:rFonts w:ascii="Arial Unicode MS" w:eastAsia="Arial Unicode MS" w:hAnsi="Arial Unicode MS" w:cs="Arial Unicode MS"/>
          <w:sz w:val="32"/>
          <w:szCs w:val="32"/>
          <w:lang w:val="hu-HU"/>
        </w:rPr>
        <w:t>Title</w:t>
      </w:r>
      <w:proofErr w:type="spellEnd"/>
      <w:r>
        <w:rPr>
          <w:rFonts w:ascii="Arial Unicode MS" w:eastAsia="Arial Unicode MS" w:hAnsi="Arial Unicode MS" w:cs="Arial Unicode MS" w:hint="eastAsia"/>
          <w:sz w:val="32"/>
          <w:szCs w:val="32"/>
        </w:rPr>
        <w:t>》</w:t>
      </w:r>
    </w:p>
    <w:p w14:paraId="55352393" w14:textId="77777777" w:rsidR="00831AC9" w:rsidRPr="00C56BD7" w:rsidRDefault="00C56BD7" w:rsidP="00831AC9">
      <w:pPr>
        <w:jc w:val="right"/>
        <w:rPr>
          <w:rFonts w:ascii="Arial Unicode MS" w:eastAsia="Arial Unicode MS" w:hAnsi="Arial Unicode MS" w:cs="Arial Unicode MS"/>
          <w:lang w:val="hu-HU"/>
        </w:rPr>
      </w:pPr>
      <w:proofErr w:type="spellStart"/>
      <w:r>
        <w:rPr>
          <w:rFonts w:ascii="Arial Unicode MS" w:eastAsia="Arial Unicode MS" w:hAnsi="Arial Unicode MS" w:cs="Arial Unicode MS"/>
          <w:lang w:val="hu-HU"/>
        </w:rPr>
        <w:t>Composer</w:t>
      </w:r>
      <w:proofErr w:type="spellEnd"/>
    </w:p>
    <w:p w14:paraId="72A29D09" w14:textId="77777777" w:rsidR="00360C20" w:rsidRPr="001C5F55" w:rsidRDefault="00360C20" w:rsidP="005B602E">
      <w:pPr>
        <w:jc w:val="right"/>
        <w:rPr>
          <w:rFonts w:eastAsia="KaiTi"/>
        </w:rPr>
      </w:pPr>
    </w:p>
    <w:p w14:paraId="3FC054B5" w14:textId="478F3E6A" w:rsidR="00347461" w:rsidRDefault="00347461" w:rsidP="003C672F">
      <w:pPr>
        <w:autoSpaceDE w:val="0"/>
        <w:autoSpaceDN w:val="0"/>
        <w:adjustRightInd w:val="0"/>
        <w:rPr>
          <w:rFonts w:ascii="SimpErhuFont" w:hAnsi="SimpErhuFont" w:cs="Arial"/>
          <w:sz w:val="32"/>
          <w:szCs w:val="32"/>
        </w:rPr>
      </w:pPr>
    </w:p>
    <w:p>
      <w:r>
        <w:rPr>
          <w:rFonts w:ascii="SimpErhuFont" w:hAnsi="SimpErhuFont"/>
          <w:sz w:val="32"/>
        </w:rPr>
        <w:t>ḈỆ12-/4--/4ÎŶÿ/Ŷ14ú/úŸŸŷŶ0Ŷ/000//000/000/000//</w:t>
      </w:r>
    </w:p>
    <w:sectPr w:rsidR="00347461" w:rsidSect="00391693">
      <w:headerReference w:type="even" r:id="rId6"/>
      <w:footerReference w:type="default" r:id="rId7"/>
      <w:headerReference w:type="first" r:id="rId8"/>
      <w:pgSz w:w="12240" w:h="15840"/>
      <w:pgMar w:top="1440" w:right="86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659CF" w14:textId="77777777" w:rsidR="00CE32D5" w:rsidRDefault="00CE32D5">
      <w:r>
        <w:separator/>
      </w:r>
    </w:p>
  </w:endnote>
  <w:endnote w:type="continuationSeparator" w:id="0">
    <w:p w14:paraId="1B2743CB" w14:textId="77777777" w:rsidR="00CE32D5" w:rsidRDefault="00CE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SimpErhuFont">
    <w:panose1 w:val="05060100000000000000"/>
    <w:charset w:val="EE"/>
    <w:family w:val="roman"/>
    <w:pitch w:val="variable"/>
    <w:sig w:usb0="2000008F" w:usb1="00000000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18D5D" w14:textId="77777777" w:rsidR="00C52CE3" w:rsidRDefault="00C52CE3" w:rsidP="009179E8">
    <w:pPr>
      <w:pStyle w:val="llb"/>
    </w:pPr>
    <w:r>
      <w:fldChar w:fldCharType="begin"/>
    </w:r>
    <w:r>
      <w:instrText xml:space="preserve"> TITLE  \* Caps </w:instrText>
    </w:r>
    <w:r>
      <w:fldChar w:fldCharType="end"/>
    </w:r>
    <w:r>
      <w:t xml:space="preserve"> </w:t>
    </w:r>
  </w:p>
  <w:p w14:paraId="2408F870" w14:textId="77777777" w:rsidR="00C52CE3" w:rsidRDefault="00C52CE3" w:rsidP="009179E8">
    <w:pPr>
      <w:pStyle w:val="llb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A6149">
      <w:rPr>
        <w:noProof/>
      </w:rPr>
      <w:t>1</w:t>
    </w:r>
    <w:r>
      <w:fldChar w:fldCharType="end"/>
    </w:r>
    <w:r>
      <w:t>/</w:t>
    </w:r>
    <w:r w:rsidR="000D6EDE">
      <w:rPr>
        <w:noProof/>
      </w:rPr>
      <w:fldChar w:fldCharType="begin"/>
    </w:r>
    <w:r w:rsidR="000D6EDE">
      <w:rPr>
        <w:noProof/>
      </w:rPr>
      <w:instrText xml:space="preserve"> NUMPAGES </w:instrText>
    </w:r>
    <w:r w:rsidR="000D6EDE">
      <w:rPr>
        <w:noProof/>
      </w:rPr>
      <w:fldChar w:fldCharType="separate"/>
    </w:r>
    <w:r w:rsidR="007A6149">
      <w:rPr>
        <w:noProof/>
      </w:rPr>
      <w:t>1</w:t>
    </w:r>
    <w:r w:rsidR="000D6E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D67F9" w14:textId="77777777" w:rsidR="00CE32D5" w:rsidRDefault="00CE32D5">
      <w:r>
        <w:separator/>
      </w:r>
    </w:p>
  </w:footnote>
  <w:footnote w:type="continuationSeparator" w:id="0">
    <w:p w14:paraId="5E14F3D3" w14:textId="77777777" w:rsidR="00CE32D5" w:rsidRDefault="00CE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6DBF0" w14:textId="77777777" w:rsidR="00C52CE3" w:rsidRDefault="00000000">
    <w:pPr>
      <w:pStyle w:val="lfej"/>
    </w:pPr>
    <w:r>
      <w:rPr>
        <w:noProof/>
      </w:rPr>
      <w:pict w14:anchorId="4A0D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2" type="#_x0000_t75" style="position:absolute;margin-left:0;margin-top:0;width:99.75pt;height:100pt;z-index:-251658752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F7B5E" w14:textId="77777777" w:rsidR="00C52CE3" w:rsidRDefault="00000000">
    <w:pPr>
      <w:pStyle w:val="lfej"/>
    </w:pPr>
    <w:r>
      <w:rPr>
        <w:noProof/>
      </w:rPr>
      <w:pict w14:anchorId="7CF31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1" type="#_x0000_t75" style="position:absolute;margin-left:0;margin-top:0;width:99.75pt;height:100pt;z-index:-251659776;mso-position-horizontal:center;mso-position-horizontal-relative:margin;mso-position-vertical:center;mso-position-vertical-relative:margin" wrapcoords="-162 0 -162 21438 21600 21438 21600 0 -162 0">
          <v:imagedata r:id="rId1" o:title="SimpErh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0" w:nlCheck="1" w:checkStyle="1"/>
  <w:activeWritingStyle w:appName="MSWord" w:lang="zh-CN" w:vendorID="64" w:dllVersion="0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6"/>
    <w:rsid w:val="00004C7C"/>
    <w:rsid w:val="00006CCD"/>
    <w:rsid w:val="00007C33"/>
    <w:rsid w:val="000126EB"/>
    <w:rsid w:val="00012807"/>
    <w:rsid w:val="00012C72"/>
    <w:rsid w:val="000151F8"/>
    <w:rsid w:val="00017884"/>
    <w:rsid w:val="00017DAF"/>
    <w:rsid w:val="00021414"/>
    <w:rsid w:val="00025172"/>
    <w:rsid w:val="000266EF"/>
    <w:rsid w:val="00030070"/>
    <w:rsid w:val="000343E6"/>
    <w:rsid w:val="00035B31"/>
    <w:rsid w:val="00040D16"/>
    <w:rsid w:val="000438BE"/>
    <w:rsid w:val="000442A5"/>
    <w:rsid w:val="00044B64"/>
    <w:rsid w:val="0004734E"/>
    <w:rsid w:val="00050F5D"/>
    <w:rsid w:val="000541B4"/>
    <w:rsid w:val="00057DA2"/>
    <w:rsid w:val="00065026"/>
    <w:rsid w:val="00066ED8"/>
    <w:rsid w:val="00077856"/>
    <w:rsid w:val="00080CFC"/>
    <w:rsid w:val="00081723"/>
    <w:rsid w:val="00082896"/>
    <w:rsid w:val="00084071"/>
    <w:rsid w:val="00091D45"/>
    <w:rsid w:val="000952F4"/>
    <w:rsid w:val="000956CE"/>
    <w:rsid w:val="00097A6D"/>
    <w:rsid w:val="00097FAB"/>
    <w:rsid w:val="000A1801"/>
    <w:rsid w:val="000A46B8"/>
    <w:rsid w:val="000B3175"/>
    <w:rsid w:val="000B334E"/>
    <w:rsid w:val="000C29EA"/>
    <w:rsid w:val="000C4581"/>
    <w:rsid w:val="000D3B04"/>
    <w:rsid w:val="000D4D21"/>
    <w:rsid w:val="000D5D13"/>
    <w:rsid w:val="000D6EDE"/>
    <w:rsid w:val="000E0E88"/>
    <w:rsid w:val="000E1065"/>
    <w:rsid w:val="000E39D8"/>
    <w:rsid w:val="000E6813"/>
    <w:rsid w:val="000F0189"/>
    <w:rsid w:val="000F06F0"/>
    <w:rsid w:val="000F3CAF"/>
    <w:rsid w:val="00103594"/>
    <w:rsid w:val="00103F25"/>
    <w:rsid w:val="00106033"/>
    <w:rsid w:val="00106267"/>
    <w:rsid w:val="00107467"/>
    <w:rsid w:val="00107A46"/>
    <w:rsid w:val="00112A73"/>
    <w:rsid w:val="00115353"/>
    <w:rsid w:val="0012352A"/>
    <w:rsid w:val="001320B7"/>
    <w:rsid w:val="00137328"/>
    <w:rsid w:val="001438EE"/>
    <w:rsid w:val="00144B9D"/>
    <w:rsid w:val="00146064"/>
    <w:rsid w:val="0014608B"/>
    <w:rsid w:val="0014617C"/>
    <w:rsid w:val="00147602"/>
    <w:rsid w:val="00150453"/>
    <w:rsid w:val="0015131D"/>
    <w:rsid w:val="00151870"/>
    <w:rsid w:val="00151C6F"/>
    <w:rsid w:val="001527C7"/>
    <w:rsid w:val="00156156"/>
    <w:rsid w:val="00156923"/>
    <w:rsid w:val="00157308"/>
    <w:rsid w:val="00157743"/>
    <w:rsid w:val="00166A1C"/>
    <w:rsid w:val="0016755F"/>
    <w:rsid w:val="00167C15"/>
    <w:rsid w:val="001712E5"/>
    <w:rsid w:val="001724CE"/>
    <w:rsid w:val="001729C5"/>
    <w:rsid w:val="001734C5"/>
    <w:rsid w:val="001751DC"/>
    <w:rsid w:val="00176B27"/>
    <w:rsid w:val="00181B54"/>
    <w:rsid w:val="00181C05"/>
    <w:rsid w:val="001837A0"/>
    <w:rsid w:val="00183E0F"/>
    <w:rsid w:val="0018509B"/>
    <w:rsid w:val="0019079B"/>
    <w:rsid w:val="00190A1A"/>
    <w:rsid w:val="0019100B"/>
    <w:rsid w:val="00192137"/>
    <w:rsid w:val="00194BFE"/>
    <w:rsid w:val="001954C9"/>
    <w:rsid w:val="00195B47"/>
    <w:rsid w:val="001A007F"/>
    <w:rsid w:val="001A1009"/>
    <w:rsid w:val="001A2D09"/>
    <w:rsid w:val="001A44BB"/>
    <w:rsid w:val="001B26A9"/>
    <w:rsid w:val="001B294F"/>
    <w:rsid w:val="001B39E0"/>
    <w:rsid w:val="001B4C53"/>
    <w:rsid w:val="001C02D1"/>
    <w:rsid w:val="001C2C12"/>
    <w:rsid w:val="001C3DCB"/>
    <w:rsid w:val="001C553B"/>
    <w:rsid w:val="001C5BD5"/>
    <w:rsid w:val="001C5F55"/>
    <w:rsid w:val="001C798D"/>
    <w:rsid w:val="001D50F0"/>
    <w:rsid w:val="001D64A8"/>
    <w:rsid w:val="001D7668"/>
    <w:rsid w:val="001E1066"/>
    <w:rsid w:val="001E1985"/>
    <w:rsid w:val="001E53CB"/>
    <w:rsid w:val="001E59A8"/>
    <w:rsid w:val="001E744B"/>
    <w:rsid w:val="001E7575"/>
    <w:rsid w:val="001F12D4"/>
    <w:rsid w:val="001F2D3F"/>
    <w:rsid w:val="001F3AE0"/>
    <w:rsid w:val="001F541B"/>
    <w:rsid w:val="001F5A96"/>
    <w:rsid w:val="001F73DB"/>
    <w:rsid w:val="00200F3E"/>
    <w:rsid w:val="00202A67"/>
    <w:rsid w:val="00202CD9"/>
    <w:rsid w:val="002044D8"/>
    <w:rsid w:val="00206110"/>
    <w:rsid w:val="002061C1"/>
    <w:rsid w:val="0020735B"/>
    <w:rsid w:val="00224DED"/>
    <w:rsid w:val="002262C3"/>
    <w:rsid w:val="002266E3"/>
    <w:rsid w:val="002266FA"/>
    <w:rsid w:val="00233AC2"/>
    <w:rsid w:val="00234004"/>
    <w:rsid w:val="00234C71"/>
    <w:rsid w:val="00241B7E"/>
    <w:rsid w:val="002427DD"/>
    <w:rsid w:val="002433D5"/>
    <w:rsid w:val="00244737"/>
    <w:rsid w:val="00246ABE"/>
    <w:rsid w:val="00250CED"/>
    <w:rsid w:val="00256876"/>
    <w:rsid w:val="002577E2"/>
    <w:rsid w:val="00262376"/>
    <w:rsid w:val="002637C3"/>
    <w:rsid w:val="0027065F"/>
    <w:rsid w:val="002715D4"/>
    <w:rsid w:val="002733FE"/>
    <w:rsid w:val="00276A97"/>
    <w:rsid w:val="0028423B"/>
    <w:rsid w:val="00284C43"/>
    <w:rsid w:val="00286A6A"/>
    <w:rsid w:val="00287DC6"/>
    <w:rsid w:val="0029264F"/>
    <w:rsid w:val="00292E8A"/>
    <w:rsid w:val="00293147"/>
    <w:rsid w:val="00294B33"/>
    <w:rsid w:val="00295810"/>
    <w:rsid w:val="002A0B3A"/>
    <w:rsid w:val="002A132D"/>
    <w:rsid w:val="002A2E2B"/>
    <w:rsid w:val="002A2F70"/>
    <w:rsid w:val="002A3F35"/>
    <w:rsid w:val="002B004F"/>
    <w:rsid w:val="002B1468"/>
    <w:rsid w:val="002B17FC"/>
    <w:rsid w:val="002C054F"/>
    <w:rsid w:val="002C05D0"/>
    <w:rsid w:val="002C154B"/>
    <w:rsid w:val="002C2C8D"/>
    <w:rsid w:val="002C3686"/>
    <w:rsid w:val="002C45B9"/>
    <w:rsid w:val="002C54D9"/>
    <w:rsid w:val="002C7A21"/>
    <w:rsid w:val="002D31D7"/>
    <w:rsid w:val="002E4393"/>
    <w:rsid w:val="002F00E4"/>
    <w:rsid w:val="002F1C07"/>
    <w:rsid w:val="002F1FBE"/>
    <w:rsid w:val="002F42B8"/>
    <w:rsid w:val="00302F59"/>
    <w:rsid w:val="0031143A"/>
    <w:rsid w:val="00311AED"/>
    <w:rsid w:val="003125D0"/>
    <w:rsid w:val="0031321E"/>
    <w:rsid w:val="003134C6"/>
    <w:rsid w:val="00313FAA"/>
    <w:rsid w:val="003148B2"/>
    <w:rsid w:val="0031590D"/>
    <w:rsid w:val="00316286"/>
    <w:rsid w:val="00316A0C"/>
    <w:rsid w:val="0031772E"/>
    <w:rsid w:val="00320F47"/>
    <w:rsid w:val="00323D3B"/>
    <w:rsid w:val="0032453F"/>
    <w:rsid w:val="003262A6"/>
    <w:rsid w:val="00332CEB"/>
    <w:rsid w:val="003335BB"/>
    <w:rsid w:val="00334CD8"/>
    <w:rsid w:val="00340768"/>
    <w:rsid w:val="00347461"/>
    <w:rsid w:val="0035056A"/>
    <w:rsid w:val="00352C05"/>
    <w:rsid w:val="003553F5"/>
    <w:rsid w:val="00355558"/>
    <w:rsid w:val="003561A8"/>
    <w:rsid w:val="003567F5"/>
    <w:rsid w:val="00360A93"/>
    <w:rsid w:val="00360C20"/>
    <w:rsid w:val="00361A86"/>
    <w:rsid w:val="00362421"/>
    <w:rsid w:val="00365B17"/>
    <w:rsid w:val="00366CA2"/>
    <w:rsid w:val="003674A6"/>
    <w:rsid w:val="003739C1"/>
    <w:rsid w:val="00376CFA"/>
    <w:rsid w:val="00381474"/>
    <w:rsid w:val="00381A6F"/>
    <w:rsid w:val="00383FDA"/>
    <w:rsid w:val="00387AE8"/>
    <w:rsid w:val="00391693"/>
    <w:rsid w:val="00392758"/>
    <w:rsid w:val="003942D5"/>
    <w:rsid w:val="00396DAC"/>
    <w:rsid w:val="003A0CE8"/>
    <w:rsid w:val="003A38BE"/>
    <w:rsid w:val="003A3C08"/>
    <w:rsid w:val="003B2C01"/>
    <w:rsid w:val="003B4071"/>
    <w:rsid w:val="003B59DD"/>
    <w:rsid w:val="003B5CCD"/>
    <w:rsid w:val="003B661D"/>
    <w:rsid w:val="003C02EB"/>
    <w:rsid w:val="003C3697"/>
    <w:rsid w:val="003C4D22"/>
    <w:rsid w:val="003C4EDD"/>
    <w:rsid w:val="003C672F"/>
    <w:rsid w:val="003D0AE3"/>
    <w:rsid w:val="003D2E5C"/>
    <w:rsid w:val="003F1DD8"/>
    <w:rsid w:val="003F4247"/>
    <w:rsid w:val="003F5B9B"/>
    <w:rsid w:val="004010C5"/>
    <w:rsid w:val="00402291"/>
    <w:rsid w:val="004045AA"/>
    <w:rsid w:val="0040764A"/>
    <w:rsid w:val="004110D2"/>
    <w:rsid w:val="00411408"/>
    <w:rsid w:val="004157EE"/>
    <w:rsid w:val="0041793E"/>
    <w:rsid w:val="0042098B"/>
    <w:rsid w:val="0042201E"/>
    <w:rsid w:val="0042379D"/>
    <w:rsid w:val="00423953"/>
    <w:rsid w:val="0042517E"/>
    <w:rsid w:val="00431D20"/>
    <w:rsid w:val="004320A0"/>
    <w:rsid w:val="004340CD"/>
    <w:rsid w:val="0043677E"/>
    <w:rsid w:val="00441CFD"/>
    <w:rsid w:val="00442F34"/>
    <w:rsid w:val="004448B5"/>
    <w:rsid w:val="004467A1"/>
    <w:rsid w:val="004520AA"/>
    <w:rsid w:val="00452574"/>
    <w:rsid w:val="004535C2"/>
    <w:rsid w:val="00454D36"/>
    <w:rsid w:val="00455372"/>
    <w:rsid w:val="004600E2"/>
    <w:rsid w:val="00460DDF"/>
    <w:rsid w:val="00462FDA"/>
    <w:rsid w:val="00463436"/>
    <w:rsid w:val="0046527E"/>
    <w:rsid w:val="004820FE"/>
    <w:rsid w:val="00484651"/>
    <w:rsid w:val="004857C7"/>
    <w:rsid w:val="0048728F"/>
    <w:rsid w:val="00491B9D"/>
    <w:rsid w:val="004922F3"/>
    <w:rsid w:val="00493AA3"/>
    <w:rsid w:val="00497937"/>
    <w:rsid w:val="004A6D1E"/>
    <w:rsid w:val="004A73D4"/>
    <w:rsid w:val="004B07AF"/>
    <w:rsid w:val="004B4C83"/>
    <w:rsid w:val="004B650C"/>
    <w:rsid w:val="004B7503"/>
    <w:rsid w:val="004B7968"/>
    <w:rsid w:val="004C156E"/>
    <w:rsid w:val="004D1280"/>
    <w:rsid w:val="004D1763"/>
    <w:rsid w:val="004D18A6"/>
    <w:rsid w:val="004D7028"/>
    <w:rsid w:val="004E167A"/>
    <w:rsid w:val="004E52DC"/>
    <w:rsid w:val="004E732C"/>
    <w:rsid w:val="004F0C5E"/>
    <w:rsid w:val="004F2E60"/>
    <w:rsid w:val="004F53EF"/>
    <w:rsid w:val="004F5567"/>
    <w:rsid w:val="004F603A"/>
    <w:rsid w:val="004F7738"/>
    <w:rsid w:val="005005B6"/>
    <w:rsid w:val="00501CF4"/>
    <w:rsid w:val="0050477A"/>
    <w:rsid w:val="0051084E"/>
    <w:rsid w:val="00512374"/>
    <w:rsid w:val="005156B2"/>
    <w:rsid w:val="005169AA"/>
    <w:rsid w:val="005304C3"/>
    <w:rsid w:val="0053246E"/>
    <w:rsid w:val="00532F33"/>
    <w:rsid w:val="00532FC7"/>
    <w:rsid w:val="005333E2"/>
    <w:rsid w:val="0053439D"/>
    <w:rsid w:val="00534E68"/>
    <w:rsid w:val="005351E2"/>
    <w:rsid w:val="00535687"/>
    <w:rsid w:val="00536020"/>
    <w:rsid w:val="005413E4"/>
    <w:rsid w:val="00541E0E"/>
    <w:rsid w:val="005420C3"/>
    <w:rsid w:val="00545282"/>
    <w:rsid w:val="00547F0A"/>
    <w:rsid w:val="00550C35"/>
    <w:rsid w:val="00551F2E"/>
    <w:rsid w:val="00552B19"/>
    <w:rsid w:val="005557D9"/>
    <w:rsid w:val="00556D14"/>
    <w:rsid w:val="00556FB5"/>
    <w:rsid w:val="00563E78"/>
    <w:rsid w:val="00571337"/>
    <w:rsid w:val="00571CAE"/>
    <w:rsid w:val="005737C4"/>
    <w:rsid w:val="00574365"/>
    <w:rsid w:val="00580B17"/>
    <w:rsid w:val="00585849"/>
    <w:rsid w:val="005873B1"/>
    <w:rsid w:val="00587DB7"/>
    <w:rsid w:val="005912B3"/>
    <w:rsid w:val="005919EA"/>
    <w:rsid w:val="00592EBD"/>
    <w:rsid w:val="00595C8E"/>
    <w:rsid w:val="005966DA"/>
    <w:rsid w:val="005A08C2"/>
    <w:rsid w:val="005A1599"/>
    <w:rsid w:val="005A1631"/>
    <w:rsid w:val="005A36A1"/>
    <w:rsid w:val="005A4661"/>
    <w:rsid w:val="005A493B"/>
    <w:rsid w:val="005A547F"/>
    <w:rsid w:val="005A66DF"/>
    <w:rsid w:val="005A7C5D"/>
    <w:rsid w:val="005B1C58"/>
    <w:rsid w:val="005B602E"/>
    <w:rsid w:val="005B757F"/>
    <w:rsid w:val="005C06D6"/>
    <w:rsid w:val="005C0B1A"/>
    <w:rsid w:val="005C0C66"/>
    <w:rsid w:val="005C154B"/>
    <w:rsid w:val="005C19D6"/>
    <w:rsid w:val="005C1EB0"/>
    <w:rsid w:val="005C215D"/>
    <w:rsid w:val="005C5627"/>
    <w:rsid w:val="005D02D6"/>
    <w:rsid w:val="005D6D84"/>
    <w:rsid w:val="005E5834"/>
    <w:rsid w:val="005E5E0E"/>
    <w:rsid w:val="005E641F"/>
    <w:rsid w:val="005E74E8"/>
    <w:rsid w:val="005F3DD8"/>
    <w:rsid w:val="005F6C66"/>
    <w:rsid w:val="0060019F"/>
    <w:rsid w:val="0060114A"/>
    <w:rsid w:val="0060384A"/>
    <w:rsid w:val="00604430"/>
    <w:rsid w:val="00607F38"/>
    <w:rsid w:val="00610E29"/>
    <w:rsid w:val="00612498"/>
    <w:rsid w:val="00613649"/>
    <w:rsid w:val="006144D5"/>
    <w:rsid w:val="00614A53"/>
    <w:rsid w:val="00614FEF"/>
    <w:rsid w:val="00615096"/>
    <w:rsid w:val="006161BB"/>
    <w:rsid w:val="0062064C"/>
    <w:rsid w:val="0062219D"/>
    <w:rsid w:val="00623837"/>
    <w:rsid w:val="006253B9"/>
    <w:rsid w:val="0062570A"/>
    <w:rsid w:val="00627901"/>
    <w:rsid w:val="00633B16"/>
    <w:rsid w:val="00634EA1"/>
    <w:rsid w:val="00635C4B"/>
    <w:rsid w:val="00637154"/>
    <w:rsid w:val="00637991"/>
    <w:rsid w:val="00637DC9"/>
    <w:rsid w:val="0064212B"/>
    <w:rsid w:val="00644274"/>
    <w:rsid w:val="00646363"/>
    <w:rsid w:val="00652832"/>
    <w:rsid w:val="00657C5B"/>
    <w:rsid w:val="0066120F"/>
    <w:rsid w:val="0066150A"/>
    <w:rsid w:val="00662209"/>
    <w:rsid w:val="006622D3"/>
    <w:rsid w:val="006626FA"/>
    <w:rsid w:val="00662B7E"/>
    <w:rsid w:val="006645C2"/>
    <w:rsid w:val="006646A6"/>
    <w:rsid w:val="00664ED7"/>
    <w:rsid w:val="00666B38"/>
    <w:rsid w:val="00675578"/>
    <w:rsid w:val="00680DE3"/>
    <w:rsid w:val="006824DE"/>
    <w:rsid w:val="0068674C"/>
    <w:rsid w:val="00690CDF"/>
    <w:rsid w:val="006930CA"/>
    <w:rsid w:val="006938AC"/>
    <w:rsid w:val="006A3416"/>
    <w:rsid w:val="006A4000"/>
    <w:rsid w:val="006A6BA7"/>
    <w:rsid w:val="006B5C9E"/>
    <w:rsid w:val="006B6A1D"/>
    <w:rsid w:val="006C4189"/>
    <w:rsid w:val="006C448E"/>
    <w:rsid w:val="006C4E9C"/>
    <w:rsid w:val="006C7DE6"/>
    <w:rsid w:val="006D1B6C"/>
    <w:rsid w:val="006D2A3C"/>
    <w:rsid w:val="006D3E07"/>
    <w:rsid w:val="006D6DB8"/>
    <w:rsid w:val="006D6DD9"/>
    <w:rsid w:val="006D792A"/>
    <w:rsid w:val="006E0795"/>
    <w:rsid w:val="006E20C5"/>
    <w:rsid w:val="006E63B5"/>
    <w:rsid w:val="006E63CD"/>
    <w:rsid w:val="006F09B2"/>
    <w:rsid w:val="006F27F7"/>
    <w:rsid w:val="00700965"/>
    <w:rsid w:val="00701944"/>
    <w:rsid w:val="00702A4E"/>
    <w:rsid w:val="007048C9"/>
    <w:rsid w:val="0070503D"/>
    <w:rsid w:val="00706B6D"/>
    <w:rsid w:val="00707070"/>
    <w:rsid w:val="00713138"/>
    <w:rsid w:val="00727DF7"/>
    <w:rsid w:val="00730156"/>
    <w:rsid w:val="00734698"/>
    <w:rsid w:val="00734792"/>
    <w:rsid w:val="0073587F"/>
    <w:rsid w:val="00736388"/>
    <w:rsid w:val="00737924"/>
    <w:rsid w:val="00744A5C"/>
    <w:rsid w:val="007450DA"/>
    <w:rsid w:val="00750D13"/>
    <w:rsid w:val="00752A88"/>
    <w:rsid w:val="00752AFC"/>
    <w:rsid w:val="00754E7A"/>
    <w:rsid w:val="00757187"/>
    <w:rsid w:val="00767554"/>
    <w:rsid w:val="00767992"/>
    <w:rsid w:val="00776AEA"/>
    <w:rsid w:val="00780360"/>
    <w:rsid w:val="00780739"/>
    <w:rsid w:val="007843A1"/>
    <w:rsid w:val="0078729D"/>
    <w:rsid w:val="00787C04"/>
    <w:rsid w:val="007906C6"/>
    <w:rsid w:val="0079114F"/>
    <w:rsid w:val="00794AEA"/>
    <w:rsid w:val="00794E68"/>
    <w:rsid w:val="007968EC"/>
    <w:rsid w:val="00797284"/>
    <w:rsid w:val="007975E9"/>
    <w:rsid w:val="007A0A1C"/>
    <w:rsid w:val="007A2266"/>
    <w:rsid w:val="007A44FC"/>
    <w:rsid w:val="007A45CD"/>
    <w:rsid w:val="007A6149"/>
    <w:rsid w:val="007A64E5"/>
    <w:rsid w:val="007B253A"/>
    <w:rsid w:val="007B2941"/>
    <w:rsid w:val="007B3D70"/>
    <w:rsid w:val="007B7174"/>
    <w:rsid w:val="007B7724"/>
    <w:rsid w:val="007C07F0"/>
    <w:rsid w:val="007C1773"/>
    <w:rsid w:val="007C207D"/>
    <w:rsid w:val="007C4DCC"/>
    <w:rsid w:val="007C5571"/>
    <w:rsid w:val="007C7B3C"/>
    <w:rsid w:val="007C7B6D"/>
    <w:rsid w:val="007D0838"/>
    <w:rsid w:val="007D0D46"/>
    <w:rsid w:val="007D1BB0"/>
    <w:rsid w:val="007D283A"/>
    <w:rsid w:val="007D7E78"/>
    <w:rsid w:val="007E0330"/>
    <w:rsid w:val="007E14F4"/>
    <w:rsid w:val="007E6640"/>
    <w:rsid w:val="007E69BE"/>
    <w:rsid w:val="007F6495"/>
    <w:rsid w:val="007F68C0"/>
    <w:rsid w:val="007F706A"/>
    <w:rsid w:val="007F7C8C"/>
    <w:rsid w:val="00801375"/>
    <w:rsid w:val="00801BB3"/>
    <w:rsid w:val="008030F5"/>
    <w:rsid w:val="00816FFB"/>
    <w:rsid w:val="00821E9D"/>
    <w:rsid w:val="0082326E"/>
    <w:rsid w:val="00823B39"/>
    <w:rsid w:val="00825458"/>
    <w:rsid w:val="0083022A"/>
    <w:rsid w:val="00830C05"/>
    <w:rsid w:val="00831AC9"/>
    <w:rsid w:val="00833CAF"/>
    <w:rsid w:val="0083484B"/>
    <w:rsid w:val="0084079B"/>
    <w:rsid w:val="00846690"/>
    <w:rsid w:val="00850BD9"/>
    <w:rsid w:val="00855270"/>
    <w:rsid w:val="00855F2B"/>
    <w:rsid w:val="00861752"/>
    <w:rsid w:val="00862307"/>
    <w:rsid w:val="0086323B"/>
    <w:rsid w:val="0086538E"/>
    <w:rsid w:val="0086566F"/>
    <w:rsid w:val="008657AB"/>
    <w:rsid w:val="00867426"/>
    <w:rsid w:val="00867D5F"/>
    <w:rsid w:val="00867E4A"/>
    <w:rsid w:val="00873E07"/>
    <w:rsid w:val="008754BE"/>
    <w:rsid w:val="00883252"/>
    <w:rsid w:val="0088350B"/>
    <w:rsid w:val="00890EBE"/>
    <w:rsid w:val="0089392D"/>
    <w:rsid w:val="008944C9"/>
    <w:rsid w:val="00895C06"/>
    <w:rsid w:val="00895FFB"/>
    <w:rsid w:val="008A1E4F"/>
    <w:rsid w:val="008A2A89"/>
    <w:rsid w:val="008A49BF"/>
    <w:rsid w:val="008A6B5C"/>
    <w:rsid w:val="008B1277"/>
    <w:rsid w:val="008B2198"/>
    <w:rsid w:val="008B44DA"/>
    <w:rsid w:val="008B4D5D"/>
    <w:rsid w:val="008B62F5"/>
    <w:rsid w:val="008B73F5"/>
    <w:rsid w:val="008C0CD0"/>
    <w:rsid w:val="008C16CF"/>
    <w:rsid w:val="008C3857"/>
    <w:rsid w:val="008C39B9"/>
    <w:rsid w:val="008C3A06"/>
    <w:rsid w:val="008C3FEE"/>
    <w:rsid w:val="008C45CA"/>
    <w:rsid w:val="008C6083"/>
    <w:rsid w:val="008D25E1"/>
    <w:rsid w:val="008D4496"/>
    <w:rsid w:val="008E0ADA"/>
    <w:rsid w:val="008E1398"/>
    <w:rsid w:val="008E3804"/>
    <w:rsid w:val="008E75CD"/>
    <w:rsid w:val="008F0961"/>
    <w:rsid w:val="008F135A"/>
    <w:rsid w:val="008F1465"/>
    <w:rsid w:val="008F477E"/>
    <w:rsid w:val="0090261D"/>
    <w:rsid w:val="0090315E"/>
    <w:rsid w:val="0090634E"/>
    <w:rsid w:val="00907F19"/>
    <w:rsid w:val="00912F1F"/>
    <w:rsid w:val="009179E8"/>
    <w:rsid w:val="00921C04"/>
    <w:rsid w:val="00926120"/>
    <w:rsid w:val="00926FF1"/>
    <w:rsid w:val="009305EF"/>
    <w:rsid w:val="0093240E"/>
    <w:rsid w:val="00932645"/>
    <w:rsid w:val="009327DF"/>
    <w:rsid w:val="00933164"/>
    <w:rsid w:val="009349BA"/>
    <w:rsid w:val="00940403"/>
    <w:rsid w:val="009408E1"/>
    <w:rsid w:val="00950445"/>
    <w:rsid w:val="0095365D"/>
    <w:rsid w:val="00954DD8"/>
    <w:rsid w:val="009550EB"/>
    <w:rsid w:val="00956BD0"/>
    <w:rsid w:val="00961863"/>
    <w:rsid w:val="0096708C"/>
    <w:rsid w:val="009676CE"/>
    <w:rsid w:val="00975914"/>
    <w:rsid w:val="009759B2"/>
    <w:rsid w:val="00981AAF"/>
    <w:rsid w:val="00984C06"/>
    <w:rsid w:val="00987965"/>
    <w:rsid w:val="00987F66"/>
    <w:rsid w:val="009924E8"/>
    <w:rsid w:val="009929CC"/>
    <w:rsid w:val="009929FC"/>
    <w:rsid w:val="0099621C"/>
    <w:rsid w:val="00996228"/>
    <w:rsid w:val="00997C24"/>
    <w:rsid w:val="009A781B"/>
    <w:rsid w:val="009B03DE"/>
    <w:rsid w:val="009B18E0"/>
    <w:rsid w:val="009B1A38"/>
    <w:rsid w:val="009B5174"/>
    <w:rsid w:val="009B5506"/>
    <w:rsid w:val="009B553B"/>
    <w:rsid w:val="009C528E"/>
    <w:rsid w:val="009C7B50"/>
    <w:rsid w:val="009D3134"/>
    <w:rsid w:val="009D3B0B"/>
    <w:rsid w:val="009D3EB9"/>
    <w:rsid w:val="009D61CB"/>
    <w:rsid w:val="009E2986"/>
    <w:rsid w:val="009E344B"/>
    <w:rsid w:val="009E49D3"/>
    <w:rsid w:val="009E5EDB"/>
    <w:rsid w:val="009E75AE"/>
    <w:rsid w:val="009F32EB"/>
    <w:rsid w:val="009F3DC3"/>
    <w:rsid w:val="009F4836"/>
    <w:rsid w:val="00A01765"/>
    <w:rsid w:val="00A0456B"/>
    <w:rsid w:val="00A10987"/>
    <w:rsid w:val="00A124C8"/>
    <w:rsid w:val="00A12A37"/>
    <w:rsid w:val="00A145C4"/>
    <w:rsid w:val="00A1538F"/>
    <w:rsid w:val="00A21AB8"/>
    <w:rsid w:val="00A32977"/>
    <w:rsid w:val="00A3455E"/>
    <w:rsid w:val="00A35AB3"/>
    <w:rsid w:val="00A35F7E"/>
    <w:rsid w:val="00A36381"/>
    <w:rsid w:val="00A36567"/>
    <w:rsid w:val="00A408B5"/>
    <w:rsid w:val="00A40A65"/>
    <w:rsid w:val="00A43A31"/>
    <w:rsid w:val="00A46EC8"/>
    <w:rsid w:val="00A472FF"/>
    <w:rsid w:val="00A4775A"/>
    <w:rsid w:val="00A531D6"/>
    <w:rsid w:val="00A6027D"/>
    <w:rsid w:val="00A61410"/>
    <w:rsid w:val="00A61BE3"/>
    <w:rsid w:val="00A63E83"/>
    <w:rsid w:val="00A64C1B"/>
    <w:rsid w:val="00A6680D"/>
    <w:rsid w:val="00A740ED"/>
    <w:rsid w:val="00A77C98"/>
    <w:rsid w:val="00A82DC6"/>
    <w:rsid w:val="00A8303E"/>
    <w:rsid w:val="00A839BF"/>
    <w:rsid w:val="00A9147B"/>
    <w:rsid w:val="00A96475"/>
    <w:rsid w:val="00AA0619"/>
    <w:rsid w:val="00AA1480"/>
    <w:rsid w:val="00AA1920"/>
    <w:rsid w:val="00AA1E85"/>
    <w:rsid w:val="00AB2C66"/>
    <w:rsid w:val="00AB5681"/>
    <w:rsid w:val="00AC0064"/>
    <w:rsid w:val="00AC19B3"/>
    <w:rsid w:val="00AC3370"/>
    <w:rsid w:val="00AC7AA2"/>
    <w:rsid w:val="00AD0CF3"/>
    <w:rsid w:val="00AD1B7B"/>
    <w:rsid w:val="00AD24DC"/>
    <w:rsid w:val="00AD2E40"/>
    <w:rsid w:val="00AD3C6E"/>
    <w:rsid w:val="00AD4819"/>
    <w:rsid w:val="00AD5843"/>
    <w:rsid w:val="00AD7606"/>
    <w:rsid w:val="00AE01CE"/>
    <w:rsid w:val="00AE1A6A"/>
    <w:rsid w:val="00AE488C"/>
    <w:rsid w:val="00AE635D"/>
    <w:rsid w:val="00AE76A3"/>
    <w:rsid w:val="00AF52A7"/>
    <w:rsid w:val="00AF652D"/>
    <w:rsid w:val="00AF6B6B"/>
    <w:rsid w:val="00B02583"/>
    <w:rsid w:val="00B03C2A"/>
    <w:rsid w:val="00B0504C"/>
    <w:rsid w:val="00B06020"/>
    <w:rsid w:val="00B10F2D"/>
    <w:rsid w:val="00B1359A"/>
    <w:rsid w:val="00B13ADB"/>
    <w:rsid w:val="00B15863"/>
    <w:rsid w:val="00B16567"/>
    <w:rsid w:val="00B224B0"/>
    <w:rsid w:val="00B22FE9"/>
    <w:rsid w:val="00B25D05"/>
    <w:rsid w:val="00B30796"/>
    <w:rsid w:val="00B3344B"/>
    <w:rsid w:val="00B4096C"/>
    <w:rsid w:val="00B4172D"/>
    <w:rsid w:val="00B42402"/>
    <w:rsid w:val="00B46D9F"/>
    <w:rsid w:val="00B47018"/>
    <w:rsid w:val="00B471DB"/>
    <w:rsid w:val="00B53603"/>
    <w:rsid w:val="00B546BC"/>
    <w:rsid w:val="00B6098A"/>
    <w:rsid w:val="00B61AC4"/>
    <w:rsid w:val="00B61BF6"/>
    <w:rsid w:val="00B622E9"/>
    <w:rsid w:val="00B63103"/>
    <w:rsid w:val="00B6357B"/>
    <w:rsid w:val="00B6382A"/>
    <w:rsid w:val="00B653ED"/>
    <w:rsid w:val="00B657D3"/>
    <w:rsid w:val="00B65F96"/>
    <w:rsid w:val="00B71BAF"/>
    <w:rsid w:val="00B7290F"/>
    <w:rsid w:val="00B72C82"/>
    <w:rsid w:val="00B75F1F"/>
    <w:rsid w:val="00B772A6"/>
    <w:rsid w:val="00B80F8F"/>
    <w:rsid w:val="00B823ED"/>
    <w:rsid w:val="00B85854"/>
    <w:rsid w:val="00B911AF"/>
    <w:rsid w:val="00B92C6B"/>
    <w:rsid w:val="00B9421D"/>
    <w:rsid w:val="00B96D72"/>
    <w:rsid w:val="00B97496"/>
    <w:rsid w:val="00BA1643"/>
    <w:rsid w:val="00BA38F4"/>
    <w:rsid w:val="00BA5B1B"/>
    <w:rsid w:val="00BA6780"/>
    <w:rsid w:val="00BA6BD4"/>
    <w:rsid w:val="00BA73DF"/>
    <w:rsid w:val="00BA7486"/>
    <w:rsid w:val="00BB0921"/>
    <w:rsid w:val="00BB1671"/>
    <w:rsid w:val="00BB2687"/>
    <w:rsid w:val="00BB3CF8"/>
    <w:rsid w:val="00BB43D8"/>
    <w:rsid w:val="00BB5940"/>
    <w:rsid w:val="00BC057F"/>
    <w:rsid w:val="00BC0FD8"/>
    <w:rsid w:val="00BC17CD"/>
    <w:rsid w:val="00BC1F28"/>
    <w:rsid w:val="00BC6A6C"/>
    <w:rsid w:val="00BC6E4C"/>
    <w:rsid w:val="00BD6E11"/>
    <w:rsid w:val="00BD77DA"/>
    <w:rsid w:val="00BE0F95"/>
    <w:rsid w:val="00BE3B31"/>
    <w:rsid w:val="00BE5093"/>
    <w:rsid w:val="00BE55A1"/>
    <w:rsid w:val="00BE5639"/>
    <w:rsid w:val="00BE7A6F"/>
    <w:rsid w:val="00BF5CB4"/>
    <w:rsid w:val="00C007D7"/>
    <w:rsid w:val="00C02F47"/>
    <w:rsid w:val="00C0594E"/>
    <w:rsid w:val="00C10324"/>
    <w:rsid w:val="00C1276E"/>
    <w:rsid w:val="00C2048D"/>
    <w:rsid w:val="00C2231B"/>
    <w:rsid w:val="00C235AB"/>
    <w:rsid w:val="00C23FAB"/>
    <w:rsid w:val="00C241BB"/>
    <w:rsid w:val="00C304D6"/>
    <w:rsid w:val="00C34525"/>
    <w:rsid w:val="00C43999"/>
    <w:rsid w:val="00C45D62"/>
    <w:rsid w:val="00C51ACF"/>
    <w:rsid w:val="00C51FA1"/>
    <w:rsid w:val="00C52CE3"/>
    <w:rsid w:val="00C5311B"/>
    <w:rsid w:val="00C53197"/>
    <w:rsid w:val="00C55768"/>
    <w:rsid w:val="00C55FB9"/>
    <w:rsid w:val="00C56BD7"/>
    <w:rsid w:val="00C5722B"/>
    <w:rsid w:val="00C60AC2"/>
    <w:rsid w:val="00C63B02"/>
    <w:rsid w:val="00C66761"/>
    <w:rsid w:val="00C67519"/>
    <w:rsid w:val="00C72B94"/>
    <w:rsid w:val="00C77ADF"/>
    <w:rsid w:val="00C8134B"/>
    <w:rsid w:val="00C83F54"/>
    <w:rsid w:val="00C856DC"/>
    <w:rsid w:val="00C87670"/>
    <w:rsid w:val="00C91047"/>
    <w:rsid w:val="00C91A19"/>
    <w:rsid w:val="00C948F0"/>
    <w:rsid w:val="00C958A3"/>
    <w:rsid w:val="00C972B0"/>
    <w:rsid w:val="00C97662"/>
    <w:rsid w:val="00CA11F2"/>
    <w:rsid w:val="00CA254B"/>
    <w:rsid w:val="00CA5985"/>
    <w:rsid w:val="00CA6072"/>
    <w:rsid w:val="00CA6236"/>
    <w:rsid w:val="00CA6EB4"/>
    <w:rsid w:val="00CA7325"/>
    <w:rsid w:val="00CA74FF"/>
    <w:rsid w:val="00CB1B4F"/>
    <w:rsid w:val="00CB76A0"/>
    <w:rsid w:val="00CC0905"/>
    <w:rsid w:val="00CC415B"/>
    <w:rsid w:val="00CC55E0"/>
    <w:rsid w:val="00CC5CB9"/>
    <w:rsid w:val="00CC5F57"/>
    <w:rsid w:val="00CD646F"/>
    <w:rsid w:val="00CD7744"/>
    <w:rsid w:val="00CE0E99"/>
    <w:rsid w:val="00CE32D5"/>
    <w:rsid w:val="00CE60A0"/>
    <w:rsid w:val="00CE6254"/>
    <w:rsid w:val="00CE66DF"/>
    <w:rsid w:val="00CF1372"/>
    <w:rsid w:val="00CF1609"/>
    <w:rsid w:val="00CF5407"/>
    <w:rsid w:val="00D009F3"/>
    <w:rsid w:val="00D02865"/>
    <w:rsid w:val="00D05153"/>
    <w:rsid w:val="00D0670A"/>
    <w:rsid w:val="00D108D4"/>
    <w:rsid w:val="00D14AF2"/>
    <w:rsid w:val="00D209CE"/>
    <w:rsid w:val="00D20B63"/>
    <w:rsid w:val="00D23B3B"/>
    <w:rsid w:val="00D25A3B"/>
    <w:rsid w:val="00D33DC0"/>
    <w:rsid w:val="00D34311"/>
    <w:rsid w:val="00D37D96"/>
    <w:rsid w:val="00D41279"/>
    <w:rsid w:val="00D41817"/>
    <w:rsid w:val="00D5285F"/>
    <w:rsid w:val="00D545A7"/>
    <w:rsid w:val="00D70645"/>
    <w:rsid w:val="00D734FA"/>
    <w:rsid w:val="00D74C6F"/>
    <w:rsid w:val="00D74CB8"/>
    <w:rsid w:val="00D82102"/>
    <w:rsid w:val="00D827E0"/>
    <w:rsid w:val="00D82A2F"/>
    <w:rsid w:val="00D830DE"/>
    <w:rsid w:val="00D8434D"/>
    <w:rsid w:val="00D84369"/>
    <w:rsid w:val="00D845CD"/>
    <w:rsid w:val="00D8652B"/>
    <w:rsid w:val="00D91FBE"/>
    <w:rsid w:val="00D92720"/>
    <w:rsid w:val="00D928CD"/>
    <w:rsid w:val="00D95C3E"/>
    <w:rsid w:val="00D95D04"/>
    <w:rsid w:val="00D97002"/>
    <w:rsid w:val="00DA1101"/>
    <w:rsid w:val="00DA5AC0"/>
    <w:rsid w:val="00DB08CB"/>
    <w:rsid w:val="00DB10A1"/>
    <w:rsid w:val="00DB1F42"/>
    <w:rsid w:val="00DB25EF"/>
    <w:rsid w:val="00DB4155"/>
    <w:rsid w:val="00DB75D0"/>
    <w:rsid w:val="00DB7983"/>
    <w:rsid w:val="00DC20BD"/>
    <w:rsid w:val="00DC71D8"/>
    <w:rsid w:val="00DD021A"/>
    <w:rsid w:val="00DD0F5F"/>
    <w:rsid w:val="00DD1E03"/>
    <w:rsid w:val="00DD22E1"/>
    <w:rsid w:val="00DD3D03"/>
    <w:rsid w:val="00DD54A3"/>
    <w:rsid w:val="00DD7613"/>
    <w:rsid w:val="00DD7D9D"/>
    <w:rsid w:val="00DE3995"/>
    <w:rsid w:val="00DE3B56"/>
    <w:rsid w:val="00DE4A5B"/>
    <w:rsid w:val="00DE5A82"/>
    <w:rsid w:val="00DE7682"/>
    <w:rsid w:val="00DF0F65"/>
    <w:rsid w:val="00DF61BD"/>
    <w:rsid w:val="00E04D76"/>
    <w:rsid w:val="00E05018"/>
    <w:rsid w:val="00E06D4F"/>
    <w:rsid w:val="00E1123C"/>
    <w:rsid w:val="00E16500"/>
    <w:rsid w:val="00E176EB"/>
    <w:rsid w:val="00E2282C"/>
    <w:rsid w:val="00E23F8E"/>
    <w:rsid w:val="00E2577B"/>
    <w:rsid w:val="00E25B14"/>
    <w:rsid w:val="00E3464E"/>
    <w:rsid w:val="00E372A9"/>
    <w:rsid w:val="00E37371"/>
    <w:rsid w:val="00E43C03"/>
    <w:rsid w:val="00E4429B"/>
    <w:rsid w:val="00E452E8"/>
    <w:rsid w:val="00E508C8"/>
    <w:rsid w:val="00E52542"/>
    <w:rsid w:val="00E566D4"/>
    <w:rsid w:val="00E5696A"/>
    <w:rsid w:val="00E65062"/>
    <w:rsid w:val="00E65582"/>
    <w:rsid w:val="00E674D8"/>
    <w:rsid w:val="00E722DC"/>
    <w:rsid w:val="00E72ED9"/>
    <w:rsid w:val="00E76200"/>
    <w:rsid w:val="00E767E0"/>
    <w:rsid w:val="00E76E06"/>
    <w:rsid w:val="00E771E1"/>
    <w:rsid w:val="00E8013A"/>
    <w:rsid w:val="00E808F6"/>
    <w:rsid w:val="00E815EF"/>
    <w:rsid w:val="00E8162E"/>
    <w:rsid w:val="00E82428"/>
    <w:rsid w:val="00E826E9"/>
    <w:rsid w:val="00E8482D"/>
    <w:rsid w:val="00E84EA0"/>
    <w:rsid w:val="00E86DFB"/>
    <w:rsid w:val="00E914BF"/>
    <w:rsid w:val="00E945A1"/>
    <w:rsid w:val="00E95343"/>
    <w:rsid w:val="00E9745A"/>
    <w:rsid w:val="00EA0089"/>
    <w:rsid w:val="00EA4BE7"/>
    <w:rsid w:val="00EA6DED"/>
    <w:rsid w:val="00EA711D"/>
    <w:rsid w:val="00EA7BE2"/>
    <w:rsid w:val="00EB092D"/>
    <w:rsid w:val="00EB2DF1"/>
    <w:rsid w:val="00EB400F"/>
    <w:rsid w:val="00EB42E7"/>
    <w:rsid w:val="00EB4ECA"/>
    <w:rsid w:val="00EB6F6F"/>
    <w:rsid w:val="00EC1231"/>
    <w:rsid w:val="00EC26AD"/>
    <w:rsid w:val="00EC2AC6"/>
    <w:rsid w:val="00EC382C"/>
    <w:rsid w:val="00EC662C"/>
    <w:rsid w:val="00ED176E"/>
    <w:rsid w:val="00ED4C02"/>
    <w:rsid w:val="00ED58AA"/>
    <w:rsid w:val="00EE2302"/>
    <w:rsid w:val="00EF1201"/>
    <w:rsid w:val="00EF43EF"/>
    <w:rsid w:val="00EF7F11"/>
    <w:rsid w:val="00F018BD"/>
    <w:rsid w:val="00F01B13"/>
    <w:rsid w:val="00F03194"/>
    <w:rsid w:val="00F067AE"/>
    <w:rsid w:val="00F11DB7"/>
    <w:rsid w:val="00F121DE"/>
    <w:rsid w:val="00F1310A"/>
    <w:rsid w:val="00F14378"/>
    <w:rsid w:val="00F21A6C"/>
    <w:rsid w:val="00F2230B"/>
    <w:rsid w:val="00F228DA"/>
    <w:rsid w:val="00F22D4F"/>
    <w:rsid w:val="00F23421"/>
    <w:rsid w:val="00F241CA"/>
    <w:rsid w:val="00F25AA5"/>
    <w:rsid w:val="00F260EA"/>
    <w:rsid w:val="00F273AC"/>
    <w:rsid w:val="00F333A5"/>
    <w:rsid w:val="00F33931"/>
    <w:rsid w:val="00F33C0F"/>
    <w:rsid w:val="00F37AE5"/>
    <w:rsid w:val="00F37D32"/>
    <w:rsid w:val="00F4115A"/>
    <w:rsid w:val="00F415DF"/>
    <w:rsid w:val="00F44164"/>
    <w:rsid w:val="00F44AA6"/>
    <w:rsid w:val="00F46096"/>
    <w:rsid w:val="00F466AD"/>
    <w:rsid w:val="00F502A1"/>
    <w:rsid w:val="00F55589"/>
    <w:rsid w:val="00F5597F"/>
    <w:rsid w:val="00F61167"/>
    <w:rsid w:val="00F632BD"/>
    <w:rsid w:val="00F66D5C"/>
    <w:rsid w:val="00F67D14"/>
    <w:rsid w:val="00F755A3"/>
    <w:rsid w:val="00F80247"/>
    <w:rsid w:val="00F83B13"/>
    <w:rsid w:val="00F83BCF"/>
    <w:rsid w:val="00F8489B"/>
    <w:rsid w:val="00F86428"/>
    <w:rsid w:val="00F87B24"/>
    <w:rsid w:val="00F9078A"/>
    <w:rsid w:val="00F923C6"/>
    <w:rsid w:val="00F925F5"/>
    <w:rsid w:val="00F94587"/>
    <w:rsid w:val="00F95680"/>
    <w:rsid w:val="00F95708"/>
    <w:rsid w:val="00FA0E47"/>
    <w:rsid w:val="00FA130D"/>
    <w:rsid w:val="00FA445F"/>
    <w:rsid w:val="00FA4E49"/>
    <w:rsid w:val="00FA7A57"/>
    <w:rsid w:val="00FB4210"/>
    <w:rsid w:val="00FB42E7"/>
    <w:rsid w:val="00FB4B4A"/>
    <w:rsid w:val="00FB6A58"/>
    <w:rsid w:val="00FB6E56"/>
    <w:rsid w:val="00FD0C91"/>
    <w:rsid w:val="00FD594A"/>
    <w:rsid w:val="00FD6340"/>
    <w:rsid w:val="00FD65D7"/>
    <w:rsid w:val="00FD7AFD"/>
    <w:rsid w:val="00FE092E"/>
    <w:rsid w:val="00FE1543"/>
    <w:rsid w:val="00FE26D3"/>
    <w:rsid w:val="00FE5A26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D2B362"/>
  <w15:chartTrackingRefBased/>
  <w15:docId w15:val="{575A7051-A51A-4828-908D-4CAF6351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82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semiHidden/>
    <w:rsid w:val="00362421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CD646F"/>
    <w:pPr>
      <w:tabs>
        <w:tab w:val="center" w:pos="4320"/>
        <w:tab w:val="right" w:pos="8640"/>
      </w:tabs>
    </w:pPr>
  </w:style>
  <w:style w:type="paragraph" w:styleId="llb">
    <w:name w:val="footer"/>
    <w:basedOn w:val="Norml"/>
    <w:rsid w:val="00CD646F"/>
    <w:pPr>
      <w:tabs>
        <w:tab w:val="center" w:pos="4320"/>
        <w:tab w:val="right" w:pos="8640"/>
      </w:tabs>
    </w:pPr>
  </w:style>
  <w:style w:type="character" w:styleId="Hiperhivatkozs">
    <w:name w:val="Hyperlink"/>
    <w:rsid w:val="001F2D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uzii\AppData\Roaming\Microsoft\Templates\SimpErhuM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SimpErhuMy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SimpErhu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Free Jianpu Notation Software SimpErhu 4.91eng</dc:subject>
  <dc:creator>Suzii</dc:creator>
  <cp:keywords/>
  <dc:description>For SimpErhu download and help, please visit:
http:\\simperhu.weebly.com</dc:description>
  <cp:lastModifiedBy>Pogonyi Ábel Kürt</cp:lastModifiedBy>
  <cp:revision>3</cp:revision>
  <cp:lastPrinted>2007-10-11T20:58:00Z</cp:lastPrinted>
  <dcterms:created xsi:type="dcterms:W3CDTF">2024-07-23T11:31:00Z</dcterms:created>
  <dcterms:modified xsi:type="dcterms:W3CDTF">2024-08-14T17:54:00Z</dcterms:modified>
  <cp:category/>
</cp:coreProperties>
</file>