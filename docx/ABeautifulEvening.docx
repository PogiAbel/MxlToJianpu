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5F45" w14:textId="77777777" w:rsidR="00B44176" w:rsidRPr="001D5230" w:rsidRDefault="002C77CA" w:rsidP="00831AC9">
      <w:pPr>
        <w:jc w:val="center"/>
        <w:rPr>
          <w:rFonts w:ascii="Arial Unicode MS" w:eastAsia="Arial Unicode MS" w:hAnsi="Arial Unicode MS" w:cs="Arial Unicode MS" w:hint="eastAsia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 Beautiful</w:t>
      </w:r>
      <w:r w:rsidR="00B44176" w:rsidRPr="001D5230">
        <w:rPr>
          <w:rFonts w:ascii="Arial Unicode MS" w:eastAsia="Arial Unicode MS" w:hAnsi="Arial Unicode MS" w:cs="Arial Unicode MS"/>
          <w:sz w:val="32"/>
          <w:szCs w:val="32"/>
        </w:rPr>
        <w:t xml:space="preserve"> Evening</w:t>
      </w:r>
      <w:r w:rsidR="00B44176" w:rsidRPr="001D5230">
        <w:rPr>
          <w:rFonts w:ascii="Arial Unicode MS" w:eastAsia="Arial Unicode MS" w:hAnsi="Arial Unicode MS" w:cs="Arial Unicode MS" w:hint="eastAsia"/>
          <w:sz w:val="32"/>
          <w:szCs w:val="32"/>
        </w:rPr>
        <w:t>《良宵》</w:t>
      </w:r>
    </w:p>
    <w:p w14:paraId="264ACBA9" w14:textId="77777777" w:rsidR="00831AC9" w:rsidRPr="007A2266" w:rsidRDefault="00B44176" w:rsidP="00831AC9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Liu, TianHua</w:t>
      </w:r>
    </w:p>
    <w:p w14:paraId="1E73D3F6" w14:textId="77777777" w:rsidR="00360C20" w:rsidRPr="005B602E" w:rsidRDefault="00360C20" w:rsidP="005B602E">
      <w:pPr>
        <w:jc w:val="right"/>
        <w:rPr>
          <w:rFonts w:eastAsia="KaiTi"/>
        </w:rPr>
      </w:pPr>
    </w:p>
    <w:p w14:paraId="5C97355E" w14:textId="77777777" w:rsidR="00EF4F27" w:rsidRDefault="004F5567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 w:rsidRPr="0031143A">
        <w:rPr>
          <w:rFonts w:ascii="SimpErhuFont" w:hAnsi="SimpErhuFont" w:cs="Arial"/>
          <w:sz w:val="40"/>
          <w:szCs w:val="40"/>
        </w:rPr>
        <w:t>Ḉ</w:t>
      </w:r>
      <w:r w:rsidR="00B44176">
        <w:rPr>
          <w:rFonts w:ascii="SimpErhuFont" w:hAnsi="SimpErhuFont" w:cs="Arial"/>
          <w:sz w:val="32"/>
          <w:szCs w:val="32"/>
        </w:rPr>
        <w:t>Ề</w:t>
      </w:r>
      <w:r w:rsidR="00B546BC">
        <w:rPr>
          <w:rFonts w:ascii="SimpErhuFont" w:hAnsi="SimpErhuFont" w:cs="Arial"/>
          <w:sz w:val="32"/>
          <w:szCs w:val="32"/>
        </w:rPr>
        <w:t xml:space="preserve"> </w:t>
      </w:r>
      <w:proofErr w:type="gramStart"/>
      <w:r w:rsidR="00236608">
        <w:rPr>
          <w:rFonts w:ascii="SimpErhuFont" w:hAnsi="SimpErhuFont" w:cs="Arial"/>
          <w:sz w:val="28"/>
          <w:szCs w:val="28"/>
        </w:rPr>
        <w:t>ẝẤẤ</w:t>
      </w:r>
      <w:r w:rsidR="00E14EB5">
        <w:rPr>
          <w:rFonts w:ascii="SimpErhuFont" w:hAnsi="SimpErhuFont" w:cs="Arial"/>
          <w:sz w:val="32"/>
          <w:szCs w:val="32"/>
        </w:rPr>
        <w:t>É</w:t>
      </w:r>
      <w:r w:rsidR="00B83F17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 xml:space="preserve"> </w:t>
      </w:r>
      <w:r w:rsidR="00E14EB5">
        <w:rPr>
          <w:rFonts w:ascii="SimpErhuFont" w:hAnsi="SimpErhuFont" w:cs="Arial"/>
          <w:sz w:val="32"/>
          <w:szCs w:val="32"/>
        </w:rPr>
        <w:t>Ë</w:t>
      </w:r>
      <w:proofErr w:type="gramEnd"/>
      <w:r w:rsidR="00B83F17">
        <w:rPr>
          <w:rFonts w:ascii="SimpErhuFont" w:hAnsi="SimpErhuFont" w:cs="Arial"/>
          <w:sz w:val="32"/>
          <w:szCs w:val="32"/>
        </w:rPr>
        <w:t>/</w:t>
      </w:r>
      <w:r w:rsidR="00E14EB5">
        <w:rPr>
          <w:rFonts w:ascii="SimpErhuFont" w:hAnsi="SimpErhuFont" w:cs="Arial"/>
          <w:sz w:val="32"/>
          <w:szCs w:val="32"/>
        </w:rPr>
        <w:t>Ì</w:t>
      </w:r>
      <w:r w:rsidR="00B83F17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 xml:space="preserve"> 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B83F17">
        <w:rPr>
          <w:rFonts w:ascii="SimpErhuFont" w:hAnsi="SimpErhuFont" w:cs="Arial"/>
          <w:sz w:val="32"/>
          <w:szCs w:val="32"/>
        </w:rPr>
        <w:t>/</w:t>
      </w:r>
      <w:r w:rsidR="00131C58">
        <w:rPr>
          <w:rFonts w:ascii="SimpErhuFont" w:hAnsi="SimpErhuFont" w:cs="Arial"/>
          <w:sz w:val="32"/>
          <w:szCs w:val="32"/>
        </w:rPr>
        <w:t>z</w:t>
      </w:r>
      <w:r w:rsidR="00E14EB5">
        <w:rPr>
          <w:rFonts w:ascii="SimpErhuFont" w:hAnsi="SimpErhuFont" w:cs="Arial"/>
          <w:sz w:val="32"/>
          <w:szCs w:val="32"/>
        </w:rPr>
        <w:t>È</w:t>
      </w:r>
      <w:r w:rsidR="00B83F17">
        <w:rPr>
          <w:rFonts w:ascii="SimpErhuFont" w:hAnsi="SimpErhuFont" w:cs="Arial"/>
          <w:sz w:val="32"/>
          <w:szCs w:val="32"/>
        </w:rPr>
        <w:t xml:space="preserve"> </w:t>
      </w:r>
      <w:r w:rsidR="00131C58">
        <w:rPr>
          <w:rFonts w:ascii="SimpErhuFont" w:hAnsi="SimpErhuFont" w:cs="Arial"/>
          <w:sz w:val="32"/>
          <w:szCs w:val="32"/>
        </w:rPr>
        <w:t>Wq</w:t>
      </w:r>
      <w:r w:rsidR="00B83F17"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B83F17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B83F17">
        <w:rPr>
          <w:rFonts w:ascii="SimpErhuFont" w:hAnsi="SimpErhuFont" w:cs="Arial"/>
          <w:sz w:val="32"/>
          <w:szCs w:val="32"/>
        </w:rPr>
        <w:t>/</w:t>
      </w:r>
      <w:r w:rsidR="00131C58">
        <w:rPr>
          <w:rFonts w:ascii="SimpErhuFont" w:hAnsi="SimpErhuFont" w:cs="Arial"/>
          <w:sz w:val="32"/>
          <w:szCs w:val="32"/>
        </w:rPr>
        <w:t>la</w:t>
      </w:r>
      <w:r w:rsidR="00B83F17"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B83F17">
        <w:rPr>
          <w:rFonts w:ascii="SimpErhuFont" w:hAnsi="SimpErhuFont" w:cs="Arial"/>
          <w:sz w:val="32"/>
          <w:szCs w:val="32"/>
        </w:rPr>
        <w:t>ơ</w:t>
      </w:r>
      <w:r w:rsidR="00131C58">
        <w:rPr>
          <w:rFonts w:ascii="SimpErhuFont" w:hAnsi="SimpErhuFont" w:cs="Arial"/>
          <w:sz w:val="32"/>
          <w:szCs w:val="32"/>
        </w:rPr>
        <w:t>d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B83F17">
        <w:rPr>
          <w:rFonts w:ascii="SimpErhuFont" w:hAnsi="SimpErhuFont" w:cs="Arial"/>
          <w:sz w:val="32"/>
          <w:szCs w:val="32"/>
        </w:rPr>
        <w:t xml:space="preserve"> t¡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B83F17">
        <w:rPr>
          <w:rFonts w:ascii="SimpErhuFont" w:hAnsi="SimpErhuFont" w:cs="Arial"/>
          <w:sz w:val="32"/>
          <w:szCs w:val="32"/>
        </w:rPr>
        <w:t>ơf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B83F17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B83F17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B83F17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B83F17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B83F17">
        <w:rPr>
          <w:rFonts w:ascii="SimpErhuFont" w:hAnsi="SimpErhuFont" w:cs="Arial"/>
          <w:sz w:val="32"/>
          <w:szCs w:val="32"/>
        </w:rPr>
        <w:t>/</w:t>
      </w:r>
      <w:r w:rsidR="00E14EB5">
        <w:rPr>
          <w:rFonts w:ascii="SimpErhuFont" w:hAnsi="SimpErhuFont" w:cs="Arial"/>
          <w:sz w:val="32"/>
          <w:szCs w:val="32"/>
        </w:rPr>
        <w:t>È</w:t>
      </w:r>
      <w:r w:rsidR="00B83F17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 xml:space="preserve"> </w:t>
      </w:r>
      <w:r w:rsidR="00131C58">
        <w:rPr>
          <w:rFonts w:ascii="SimpErhuFont" w:hAnsi="SimpErhuFont" w:cs="Arial"/>
          <w:sz w:val="32"/>
          <w:szCs w:val="32"/>
        </w:rPr>
        <w:t>Ws</w:t>
      </w:r>
      <w:r w:rsidR="00E14EB5">
        <w:rPr>
          <w:rFonts w:ascii="SimpErhuFont" w:hAnsi="SimpErhuFont" w:cs="Arial"/>
          <w:sz w:val="32"/>
          <w:szCs w:val="32"/>
        </w:rPr>
        <w:t>Ï</w:t>
      </w:r>
      <w:r w:rsidR="00B83F17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B83F17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B83F17">
        <w:rPr>
          <w:rFonts w:ascii="SimpErhuFont" w:hAnsi="SimpErhuFont" w:cs="Arial"/>
          <w:sz w:val="32"/>
          <w:szCs w:val="32"/>
        </w:rPr>
        <w:t xml:space="preserve"> </w:t>
      </w:r>
      <w:r w:rsidR="00131C58">
        <w:rPr>
          <w:rFonts w:ascii="SimpErhuFont" w:hAnsi="SimpErhuFont" w:cs="Arial"/>
          <w:sz w:val="32"/>
          <w:szCs w:val="32"/>
        </w:rPr>
        <w:t>la</w:t>
      </w:r>
      <w:r w:rsidR="00B83F17"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B83F17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B83F17">
        <w:rPr>
          <w:rFonts w:ascii="SimpErhuFont" w:hAnsi="SimpErhuFont" w:cs="Arial"/>
          <w:sz w:val="32"/>
          <w:szCs w:val="32"/>
        </w:rPr>
        <w:t>/</w:t>
      </w:r>
    </w:p>
    <w:p w14:paraId="2FE74F69" w14:textId="77777777" w:rsidR="00EF4F27" w:rsidRDefault="00B83F17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t¡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>ơf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 xml:space="preserve"> </w:t>
      </w:r>
      <w:r w:rsidR="00E14EB5">
        <w:rPr>
          <w:rFonts w:ascii="SimpErhuFont" w:hAnsi="SimpErhuFont" w:cs="Arial"/>
          <w:sz w:val="32"/>
          <w:szCs w:val="32"/>
        </w:rPr>
        <w:t>É</w:t>
      </w:r>
      <w:r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ý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>
        <w:rPr>
          <w:rFonts w:ascii="SimpErhuFont" w:hAnsi="SimpErhuFont" w:cs="Arial"/>
          <w:sz w:val="32"/>
          <w:szCs w:val="32"/>
        </w:rPr>
        <w:t xml:space="preserve"> t¡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>ơf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>/</w:t>
      </w:r>
      <w:r w:rsidR="00234969">
        <w:rPr>
          <w:rFonts w:ascii="SimpErhuFont" w:hAnsi="SimpErhuFont" w:cs="Arial"/>
          <w:sz w:val="32"/>
          <w:szCs w:val="32"/>
        </w:rPr>
        <w:t>Ὠ</w:t>
      </w:r>
      <w:r w:rsidR="00131C58">
        <w:rPr>
          <w:rFonts w:ascii="SimpErhuFont" w:hAnsi="SimpErhuFont" w:cs="Arial"/>
          <w:sz w:val="32"/>
          <w:szCs w:val="32"/>
        </w:rPr>
        <w:t>x</w:t>
      </w:r>
      <w:r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ú</w:t>
      </w:r>
      <w:r>
        <w:rPr>
          <w:rFonts w:ascii="SimpErhuFont" w:hAnsi="SimpErhuFont" w:cs="Arial"/>
          <w:sz w:val="32"/>
          <w:szCs w:val="32"/>
        </w:rPr>
        <w:t>ơ</w:t>
      </w:r>
      <w:r w:rsidR="00131C58">
        <w:rPr>
          <w:rFonts w:ascii="SimpErhuFont" w:hAnsi="SimpErhuFont" w:cs="Arial"/>
          <w:sz w:val="32"/>
          <w:szCs w:val="32"/>
        </w:rPr>
        <w:t>f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 xml:space="preserve"> ¤</w:t>
      </w:r>
      <w:r w:rsidR="00E14EB5">
        <w:rPr>
          <w:rFonts w:ascii="SimpErhuFont" w:hAnsi="SimpErhuFont" w:cs="Arial"/>
          <w:sz w:val="32"/>
          <w:szCs w:val="32"/>
        </w:rPr>
        <w:t>ĮİĮĭ</w:t>
      </w:r>
      <w:r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ú</w:t>
      </w:r>
      <w:r>
        <w:rPr>
          <w:rFonts w:ascii="SimpErhuFont" w:hAnsi="SimpErhuFont" w:cs="Arial"/>
          <w:sz w:val="32"/>
          <w:szCs w:val="32"/>
        </w:rPr>
        <w:t>ơf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 xml:space="preserve"> </w:t>
      </w:r>
      <w:r w:rsidR="00131C58">
        <w:rPr>
          <w:rFonts w:ascii="SimpErhuFont" w:hAnsi="SimpErhuFont" w:cs="Arial"/>
          <w:sz w:val="32"/>
          <w:szCs w:val="32"/>
        </w:rPr>
        <w:t>¢</w:t>
      </w:r>
      <w:r w:rsidR="00E14EB5">
        <w:rPr>
          <w:rFonts w:ascii="SimpErhuFont" w:hAnsi="SimpErhuFont" w:cs="Arial"/>
          <w:sz w:val="32"/>
          <w:szCs w:val="32"/>
        </w:rPr>
        <w:t>ø</w:t>
      </w:r>
      <w:r>
        <w:rPr>
          <w:rFonts w:ascii="SimpErhuFont" w:hAnsi="SimpErhuFont" w:cs="Arial"/>
          <w:sz w:val="32"/>
          <w:szCs w:val="32"/>
        </w:rPr>
        <w:t>ơ</w:t>
      </w:r>
      <w:r w:rsidR="00131C58">
        <w:rPr>
          <w:rFonts w:ascii="SimpErhuFont" w:hAnsi="SimpErhuFont" w:cs="Arial"/>
          <w:sz w:val="32"/>
          <w:szCs w:val="32"/>
        </w:rPr>
        <w:t>ǀa</w:t>
      </w:r>
      <w:r w:rsidR="00E14EB5">
        <w:rPr>
          <w:rFonts w:ascii="SimpErhuFont" w:hAnsi="SimpErhuFont" w:cs="Arial"/>
          <w:sz w:val="32"/>
          <w:szCs w:val="32"/>
        </w:rPr>
        <w:t>ÿ</w:t>
      </w:r>
      <w:r>
        <w:rPr>
          <w:rFonts w:ascii="SimpErhuFont" w:hAnsi="SimpErhuFont" w:cs="Arial"/>
          <w:sz w:val="32"/>
          <w:szCs w:val="32"/>
        </w:rPr>
        <w:t>/§</w:t>
      </w:r>
      <w:r w:rsidR="00E14EB5">
        <w:rPr>
          <w:rFonts w:ascii="SimpErhuFont" w:hAnsi="SimpErhuFont" w:cs="Arial"/>
          <w:sz w:val="32"/>
          <w:szCs w:val="32"/>
        </w:rPr>
        <w:t>ĮİĮ</w:t>
      </w:r>
      <w:r w:rsidR="00131C58">
        <w:rPr>
          <w:rFonts w:ascii="SimpErhuFont" w:hAnsi="SimpErhuFont" w:cs="Arial"/>
          <w:sz w:val="32"/>
          <w:szCs w:val="32"/>
        </w:rPr>
        <w:t>t</w:t>
      </w:r>
      <w:r w:rsidR="00E14EB5">
        <w:rPr>
          <w:rFonts w:ascii="SimpErhuFont" w:hAnsi="SimpErhuFont" w:cs="Arial"/>
          <w:sz w:val="32"/>
          <w:szCs w:val="32"/>
        </w:rPr>
        <w:t>ĭ</w:t>
      </w:r>
      <w:r>
        <w:rPr>
          <w:rFonts w:ascii="SimpErhuFont" w:hAnsi="SimpErhuFont" w:cs="Arial"/>
          <w:sz w:val="32"/>
          <w:szCs w:val="32"/>
        </w:rPr>
        <w:t xml:space="preserve"> </w:t>
      </w:r>
      <w:r w:rsidR="00E14EB5">
        <w:rPr>
          <w:rFonts w:ascii="SimpErhuFont" w:hAnsi="SimpErhuFont" w:cs="Arial"/>
          <w:sz w:val="32"/>
          <w:szCs w:val="32"/>
        </w:rPr>
        <w:t>ī</w:t>
      </w:r>
      <w:r>
        <w:rPr>
          <w:rFonts w:ascii="SimpErhuFont" w:hAnsi="SimpErhuFont" w:cs="Arial"/>
          <w:sz w:val="32"/>
          <w:szCs w:val="32"/>
        </w:rPr>
        <w:t>f</w:t>
      </w:r>
      <w:r w:rsidR="00E14EB5">
        <w:rPr>
          <w:rFonts w:ascii="SimpErhuFont" w:hAnsi="SimpErhuFont" w:cs="Arial"/>
          <w:sz w:val="32"/>
          <w:szCs w:val="32"/>
        </w:rPr>
        <w:t>ĭĪī</w:t>
      </w:r>
      <w:r>
        <w:rPr>
          <w:rFonts w:ascii="SimpErhuFont" w:hAnsi="SimpErhuFont" w:cs="Arial"/>
          <w:sz w:val="32"/>
          <w:szCs w:val="32"/>
        </w:rPr>
        <w:t>ª/ϯ¥</w:t>
      </w:r>
      <w:r w:rsidR="00E14EB5">
        <w:rPr>
          <w:rFonts w:ascii="SimpErhuFont" w:hAnsi="SimpErhuFont" w:cs="Arial"/>
          <w:sz w:val="32"/>
          <w:szCs w:val="32"/>
        </w:rPr>
        <w:t>Ç</w:t>
      </w:r>
      <w:r>
        <w:rPr>
          <w:rFonts w:ascii="SimpErhuFont" w:hAnsi="SimpErhuFont" w:cs="Arial"/>
          <w:sz w:val="32"/>
          <w:szCs w:val="32"/>
        </w:rPr>
        <w:t xml:space="preserve">. 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ù</w:t>
      </w:r>
      <w:r>
        <w:rPr>
          <w:rFonts w:ascii="SimpErhuFont" w:hAnsi="SimpErhuFont" w:cs="Arial"/>
          <w:sz w:val="32"/>
          <w:szCs w:val="32"/>
        </w:rPr>
        <w:t>/ϯ¥</w:t>
      </w:r>
      <w:r w:rsidR="00E14EB5">
        <w:rPr>
          <w:rFonts w:ascii="SimpErhuFont" w:hAnsi="SimpErhuFont" w:cs="Arial"/>
          <w:sz w:val="32"/>
          <w:szCs w:val="32"/>
        </w:rPr>
        <w:t>Ç</w:t>
      </w:r>
      <w:r>
        <w:rPr>
          <w:rFonts w:ascii="SimpErhuFont" w:hAnsi="SimpErhuFont" w:cs="Arial"/>
          <w:sz w:val="32"/>
          <w:szCs w:val="32"/>
        </w:rPr>
        <w:t xml:space="preserve">. 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ù</w:t>
      </w:r>
      <w:r>
        <w:rPr>
          <w:rFonts w:ascii="SimpErhuFont" w:hAnsi="SimpErhuFont" w:cs="Arial"/>
          <w:sz w:val="32"/>
          <w:szCs w:val="32"/>
        </w:rPr>
        <w:t>/</w:t>
      </w:r>
    </w:p>
    <w:p w14:paraId="57DE3713" w14:textId="77777777" w:rsidR="00EF4F27" w:rsidRDefault="00B83F17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¡</w:t>
      </w:r>
      <w:r w:rsidR="00A7641B">
        <w:rPr>
          <w:rFonts w:ascii="SimpErhuFont" w:hAnsi="SimpErhuFont" w:cs="Arial"/>
          <w:sz w:val="32"/>
          <w:szCs w:val="32"/>
        </w:rPr>
        <w:t>&lt;</w:t>
      </w:r>
      <w:r w:rsidR="00E14EB5">
        <w:rPr>
          <w:rFonts w:ascii="SimpErhuFont" w:hAnsi="SimpErhuFont" w:cs="Arial"/>
          <w:sz w:val="32"/>
          <w:szCs w:val="32"/>
        </w:rPr>
        <w:t>ø</w:t>
      </w:r>
      <w:r>
        <w:rPr>
          <w:rFonts w:ascii="SimpErhuFont" w:hAnsi="SimpErhuFont" w:cs="Arial"/>
          <w:sz w:val="32"/>
          <w:szCs w:val="32"/>
        </w:rPr>
        <w:t>ơa</w:t>
      </w:r>
      <w:r w:rsidR="00E14EB5">
        <w:rPr>
          <w:rFonts w:ascii="SimpErhuFont" w:hAnsi="SimpErhuFont" w:cs="Arial"/>
          <w:sz w:val="32"/>
          <w:szCs w:val="32"/>
        </w:rPr>
        <w:t>ÿ</w:t>
      </w:r>
      <w:r>
        <w:rPr>
          <w:rFonts w:ascii="SimpErhuFont" w:hAnsi="SimpErhuFont" w:cs="Arial"/>
          <w:sz w:val="32"/>
          <w:szCs w:val="32"/>
        </w:rPr>
        <w:t xml:space="preserve"> d¡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>/</w:t>
      </w:r>
      <w:r w:rsidR="00EF4F27">
        <w:rPr>
          <w:rFonts w:ascii="SimpErhuFont" w:hAnsi="SimpErhuFont" w:cs="Arial"/>
          <w:sz w:val="32"/>
          <w:szCs w:val="32"/>
        </w:rPr>
        <w:t>ϰ§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EF4F27">
        <w:rPr>
          <w:rFonts w:ascii="SimpErhuFont" w:hAnsi="SimpErhuFont" w:cs="Arial"/>
          <w:sz w:val="32"/>
          <w:szCs w:val="32"/>
        </w:rPr>
        <w:t xml:space="preserve">.  </w:t>
      </w:r>
      <w:r w:rsidR="00A7641B">
        <w:rPr>
          <w:rFonts w:ascii="SimpErhuFont" w:hAnsi="SimpErhuFont" w:cs="Arial"/>
          <w:sz w:val="32"/>
          <w:szCs w:val="32"/>
        </w:rPr>
        <w:t>=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EF4F27">
        <w:rPr>
          <w:rFonts w:ascii="SimpErhuFont" w:hAnsi="SimpErhuFont" w:cs="Arial"/>
          <w:sz w:val="32"/>
          <w:szCs w:val="32"/>
        </w:rPr>
        <w:t>g</w:t>
      </w:r>
      <w:r w:rsidR="00A7641B">
        <w:rPr>
          <w:rFonts w:ascii="SimpErhuFont" w:hAnsi="SimpErhuFont" w:cs="Arial"/>
          <w:sz w:val="32"/>
          <w:szCs w:val="32"/>
        </w:rPr>
        <w:t>/</w:t>
      </w:r>
      <w:r w:rsidR="000E2F45">
        <w:rPr>
          <w:rFonts w:ascii="SimpErhuFont" w:hAnsi="SimpErhuFont" w:cs="Arial"/>
          <w:sz w:val="32"/>
          <w:szCs w:val="32"/>
        </w:rPr>
        <w:t>¡a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E2F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E2F45">
        <w:rPr>
          <w:rFonts w:ascii="SimpErhuFont" w:hAnsi="SimpErhuFont" w:cs="Arial"/>
          <w:sz w:val="32"/>
          <w:szCs w:val="32"/>
        </w:rPr>
        <w:t xml:space="preserve"> dẳ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0E2F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E2F45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E2F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E2F45">
        <w:rPr>
          <w:rFonts w:ascii="SimpErhuFont" w:hAnsi="SimpErhuFont" w:cs="Arial"/>
          <w:sz w:val="32"/>
          <w:szCs w:val="32"/>
        </w:rPr>
        <w:t xml:space="preserve"> ¡a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0E2F45">
        <w:rPr>
          <w:rFonts w:ascii="SimpErhuFont" w:hAnsi="SimpErhuFont" w:cs="Arial"/>
          <w:sz w:val="32"/>
          <w:szCs w:val="32"/>
        </w:rPr>
        <w:t>ơs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E2F45">
        <w:rPr>
          <w:rFonts w:ascii="SimpErhuFont" w:hAnsi="SimpErhuFont" w:cs="Arial"/>
          <w:sz w:val="32"/>
          <w:szCs w:val="32"/>
        </w:rPr>
        <w:t>/¡s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0E2F45">
        <w:rPr>
          <w:rFonts w:ascii="SimpErhuFont" w:hAnsi="SimpErhuFont" w:cs="Arial"/>
          <w:sz w:val="32"/>
          <w:szCs w:val="32"/>
        </w:rPr>
        <w:t>ơa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0E2F45">
        <w:rPr>
          <w:rFonts w:ascii="SimpErhuFont" w:hAnsi="SimpErhuFont" w:cs="Arial"/>
          <w:sz w:val="32"/>
          <w:szCs w:val="32"/>
        </w:rPr>
        <w:t xml:space="preserve"> ϰt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0E2F45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¤Ἅs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0E2F45">
        <w:rPr>
          <w:rFonts w:ascii="SimpErhuFont" w:hAnsi="SimpErhuFont" w:cs="Arial"/>
          <w:sz w:val="32"/>
          <w:szCs w:val="32"/>
        </w:rPr>
        <w:t>/</w:t>
      </w:r>
      <w:r w:rsidR="00234969">
        <w:rPr>
          <w:rFonts w:ascii="SimpErhuFont" w:hAnsi="SimpErhuFont" w:cs="Arial"/>
          <w:sz w:val="32"/>
          <w:szCs w:val="32"/>
        </w:rPr>
        <w:t>Ὡ</w:t>
      </w:r>
      <w:r w:rsidR="00E14EB5">
        <w:rPr>
          <w:rFonts w:ascii="SimpErhuFont" w:hAnsi="SimpErhuFont" w:cs="Arial"/>
          <w:sz w:val="32"/>
          <w:szCs w:val="32"/>
        </w:rPr>
        <w:t>Ë</w:t>
      </w:r>
      <w:r w:rsidR="000E2F45">
        <w:rPr>
          <w:rFonts w:ascii="SimpErhuFont" w:hAnsi="SimpErhuFont" w:cs="Arial"/>
          <w:sz w:val="32"/>
          <w:szCs w:val="32"/>
        </w:rPr>
        <w:t>.Ϥ__ Ǿ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E2F45">
        <w:rPr>
          <w:rFonts w:ascii="SimpErhuFont" w:hAnsi="SimpErhuFont" w:cs="Arial"/>
          <w:sz w:val="32"/>
          <w:szCs w:val="32"/>
        </w:rPr>
        <w:t>Ἆ/ϱs¡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0E2F45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0E2F45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0E2F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0E2F45">
        <w:rPr>
          <w:rFonts w:ascii="SimpErhuFont" w:hAnsi="SimpErhuFont" w:cs="Arial"/>
          <w:sz w:val="32"/>
          <w:szCs w:val="32"/>
        </w:rPr>
        <w:t>/</w:t>
      </w:r>
    </w:p>
    <w:p w14:paraId="02F3BC22" w14:textId="77777777" w:rsidR="00EF4F27" w:rsidRDefault="000E2F45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Ϧ§</w:t>
      </w:r>
      <w:r w:rsidR="00E14EB5">
        <w:rPr>
          <w:rFonts w:ascii="SimpErhuFont" w:hAnsi="SimpErhuFont" w:cs="Arial"/>
          <w:sz w:val="32"/>
          <w:szCs w:val="32"/>
        </w:rPr>
        <w:t>É</w:t>
      </w:r>
      <w:r>
        <w:rPr>
          <w:rFonts w:ascii="SimpErhuFont" w:hAnsi="SimpErhuFont" w:cs="Arial"/>
          <w:sz w:val="32"/>
          <w:szCs w:val="32"/>
        </w:rPr>
        <w:t>. __d</w:t>
      </w:r>
      <w:r w:rsidR="00E14EB5">
        <w:rPr>
          <w:rFonts w:ascii="SimpErhuFont" w:hAnsi="SimpErhuFont" w:cs="Arial"/>
          <w:sz w:val="32"/>
          <w:szCs w:val="32"/>
        </w:rPr>
        <w:t>ă</w:t>
      </w:r>
      <w:r>
        <w:rPr>
          <w:rFonts w:ascii="SimpErhuFont" w:hAnsi="SimpErhuFont" w:cs="Arial"/>
          <w:sz w:val="32"/>
          <w:szCs w:val="32"/>
        </w:rPr>
        <w:t>g/¡d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>ơ=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EF4F27">
        <w:rPr>
          <w:rFonts w:ascii="SimpErhuFont" w:hAnsi="SimpErhuFont" w:cs="Arial"/>
          <w:sz w:val="32"/>
          <w:szCs w:val="32"/>
        </w:rPr>
        <w:t xml:space="preserve"> </w:t>
      </w:r>
      <w:r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ÿ</w:t>
      </w:r>
      <w:r>
        <w:rPr>
          <w:rFonts w:ascii="SimpErhuFont" w:hAnsi="SimpErhuFont" w:cs="Arial"/>
          <w:sz w:val="32"/>
          <w:szCs w:val="32"/>
        </w:rPr>
        <w:t>ơϥ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>/Ἅ</w:t>
      </w:r>
      <w:r w:rsidR="00E14EB5">
        <w:rPr>
          <w:rFonts w:ascii="SimpErhuFont" w:hAnsi="SimpErhuFont" w:cs="Arial"/>
          <w:sz w:val="32"/>
          <w:szCs w:val="32"/>
        </w:rPr>
        <w:t>Ð</w:t>
      </w:r>
      <w:r>
        <w:rPr>
          <w:rFonts w:ascii="SimpErhuFont" w:hAnsi="SimpErhuFont" w:cs="Arial"/>
          <w:sz w:val="32"/>
          <w:szCs w:val="32"/>
        </w:rPr>
        <w:t>. &gt;__o</w:t>
      </w:r>
      <w:r w:rsidR="00E14EB5">
        <w:rPr>
          <w:rFonts w:ascii="SimpErhuFont" w:hAnsi="SimpErhuFont" w:cs="Arial"/>
          <w:sz w:val="32"/>
          <w:szCs w:val="32"/>
        </w:rPr>
        <w:t>ıĲ</w:t>
      </w:r>
      <w:r>
        <w:rPr>
          <w:rFonts w:ascii="SimpErhuFont" w:hAnsi="SimpErhuFont" w:cs="Arial"/>
          <w:sz w:val="32"/>
          <w:szCs w:val="32"/>
        </w:rPr>
        <w:t>Ἆ/</w:t>
      </w:r>
      <w:r w:rsidR="004B4B45">
        <w:rPr>
          <w:rFonts w:ascii="SimpErhuFont" w:hAnsi="SimpErhuFont" w:cs="Arial"/>
          <w:sz w:val="32"/>
          <w:szCs w:val="32"/>
        </w:rPr>
        <w:t>ϧdẳ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4B4B45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4B4B45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4B4B45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4B4B45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4B4B45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4B4B45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4B4B45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4B4B45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4B4B45">
        <w:rPr>
          <w:rFonts w:ascii="SimpErhuFont" w:hAnsi="SimpErhuFont" w:cs="Arial"/>
          <w:sz w:val="32"/>
          <w:szCs w:val="32"/>
        </w:rPr>
        <w:t>/</w:t>
      </w:r>
    </w:p>
    <w:p w14:paraId="5B850ADD" w14:textId="77777777" w:rsidR="00EF4F27" w:rsidRDefault="004B4B45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þ</w:t>
      </w:r>
      <w:r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>_</w:t>
      </w:r>
      <w:r>
        <w:rPr>
          <w:rFonts w:ascii="SimpErhuFont" w:hAnsi="SimpErhuFont" w:cs="Arial"/>
          <w:sz w:val="32"/>
          <w:szCs w:val="32"/>
        </w:rPr>
        <w:t>¤</w:t>
      </w:r>
      <w:r w:rsidR="00E14EB5">
        <w:rPr>
          <w:rFonts w:ascii="SimpErhuFont" w:hAnsi="SimpErhuFont" w:cs="Arial"/>
          <w:sz w:val="32"/>
          <w:szCs w:val="32"/>
        </w:rPr>
        <w:t>ĮįĮĭ</w:t>
      </w:r>
      <w:r>
        <w:rPr>
          <w:rFonts w:ascii="SimpErhuFont" w:hAnsi="SimpErhuFont" w:cs="Arial"/>
          <w:sz w:val="32"/>
          <w:szCs w:val="32"/>
        </w:rPr>
        <w:t>/</w:t>
      </w:r>
      <w:r w:rsidR="00234969">
        <w:rPr>
          <w:rFonts w:ascii="SimpErhuFont" w:hAnsi="SimpErhuFont" w:cs="Arial"/>
          <w:sz w:val="32"/>
          <w:szCs w:val="32"/>
        </w:rPr>
        <w:t>Ὢ</w:t>
      </w:r>
      <w:r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ú</w:t>
      </w:r>
      <w:r>
        <w:rPr>
          <w:rFonts w:ascii="SimpErhuFont" w:hAnsi="SimpErhuFont" w:cs="Arial"/>
          <w:sz w:val="32"/>
          <w:szCs w:val="32"/>
        </w:rPr>
        <w:t>ơ</w:t>
      </w:r>
      <w:r w:rsidR="00131C58">
        <w:rPr>
          <w:rFonts w:ascii="SimpErhuFont" w:hAnsi="SimpErhuFont" w:cs="Arial"/>
          <w:sz w:val="32"/>
          <w:szCs w:val="32"/>
        </w:rPr>
        <w:t>f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EF4F27">
        <w:rPr>
          <w:rFonts w:ascii="SimpErhuFont" w:hAnsi="SimpErhuFont" w:cs="Arial"/>
          <w:sz w:val="32"/>
          <w:szCs w:val="32"/>
        </w:rPr>
        <w:t xml:space="preserve">_ </w:t>
      </w:r>
      <w:r w:rsidR="000B58A9">
        <w:rPr>
          <w:rFonts w:ascii="SimpErhuFont" w:hAnsi="SimpErhuFont" w:cs="Arial"/>
          <w:sz w:val="32"/>
          <w:szCs w:val="32"/>
        </w:rPr>
        <w:t>¤</w:t>
      </w:r>
      <w:r w:rsidR="00E14EB5">
        <w:rPr>
          <w:rFonts w:ascii="SimpErhuFont" w:hAnsi="SimpErhuFont" w:cs="Arial"/>
          <w:sz w:val="32"/>
          <w:szCs w:val="32"/>
        </w:rPr>
        <w:t>ĮįĮĭ</w:t>
      </w:r>
      <w:r w:rsidR="000B58A9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0B58A9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EF4F27">
        <w:rPr>
          <w:rFonts w:ascii="SimpErhuFont" w:hAnsi="SimpErhuFont" w:cs="Arial"/>
          <w:sz w:val="32"/>
          <w:szCs w:val="32"/>
        </w:rPr>
        <w:t>_</w:t>
      </w:r>
      <w:r w:rsidR="000B58A9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0B58A9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0B58A9">
        <w:rPr>
          <w:rFonts w:ascii="SimpErhuFont" w:hAnsi="SimpErhuFont" w:cs="Arial"/>
          <w:sz w:val="32"/>
          <w:szCs w:val="32"/>
        </w:rPr>
        <w:t>/</w:t>
      </w:r>
      <w:r w:rsidR="00EF4F27">
        <w:rPr>
          <w:rFonts w:ascii="SimpErhuFont" w:hAnsi="SimpErhuFont" w:cs="Arial"/>
          <w:sz w:val="32"/>
          <w:szCs w:val="32"/>
        </w:rPr>
        <w:t>ϯ</w:t>
      </w:r>
      <w:proofErr w:type="gramStart"/>
      <w:r w:rsidR="00E14EB5">
        <w:rPr>
          <w:rFonts w:ascii="SimpErhuFont" w:hAnsi="SimpErhuFont" w:cs="Arial"/>
          <w:sz w:val="32"/>
          <w:szCs w:val="32"/>
        </w:rPr>
        <w:t>Ç</w:t>
      </w:r>
      <w:r w:rsidR="00EF4F27">
        <w:rPr>
          <w:rFonts w:ascii="SimpErhuFont" w:hAnsi="SimpErhuFont" w:cs="Arial"/>
          <w:sz w:val="32"/>
          <w:szCs w:val="32"/>
        </w:rPr>
        <w:t xml:space="preserve"> </w:t>
      </w:r>
      <w:r w:rsidR="000B58A9">
        <w:rPr>
          <w:rFonts w:ascii="SimpErhuFont" w:hAnsi="SimpErhuFont" w:cs="Arial"/>
          <w:sz w:val="32"/>
          <w:szCs w:val="32"/>
        </w:rPr>
        <w:t xml:space="preserve"> -</w:t>
      </w:r>
      <w:proofErr w:type="gramEnd"/>
      <w:r w:rsidR="000B58A9">
        <w:rPr>
          <w:rFonts w:ascii="SimpErhuFont" w:hAnsi="SimpErhuFont" w:cs="Arial"/>
          <w:sz w:val="32"/>
          <w:szCs w:val="32"/>
        </w:rPr>
        <w:t>/</w:t>
      </w:r>
      <w:r w:rsidR="00B9216E">
        <w:rPr>
          <w:rFonts w:ascii="SimpErhuFont" w:hAnsi="SimpErhuFont" w:cs="Arial"/>
          <w:sz w:val="32"/>
          <w:szCs w:val="32"/>
        </w:rPr>
        <w:t>W</w:t>
      </w:r>
      <w:r w:rsidR="000B58A9">
        <w:rPr>
          <w:rFonts w:ascii="SimpErhuFont" w:hAnsi="SimpErhuFont" w:cs="Arial"/>
          <w:sz w:val="32"/>
          <w:szCs w:val="32"/>
        </w:rPr>
        <w:t>aọ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B58A9">
        <w:rPr>
          <w:rFonts w:ascii="SimpErhuFont" w:hAnsi="SimpErhuFont" w:cs="Arial"/>
          <w:sz w:val="32"/>
          <w:szCs w:val="32"/>
        </w:rPr>
        <w:t>Ϧơ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B58A9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>_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B58A9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B58A9">
        <w:rPr>
          <w:rFonts w:ascii="SimpErhuFont" w:hAnsi="SimpErhuFont" w:cs="Arial"/>
          <w:sz w:val="32"/>
          <w:szCs w:val="32"/>
        </w:rPr>
        <w:t>/dẳ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0B58A9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B58A9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>_</w:t>
      </w:r>
      <w:r w:rsidR="000B58A9"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0B58A9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B58A9">
        <w:rPr>
          <w:rFonts w:ascii="SimpErhuFont" w:hAnsi="SimpErhuFont" w:cs="Arial"/>
          <w:sz w:val="32"/>
          <w:szCs w:val="32"/>
        </w:rPr>
        <w:t>/ẳ</w:t>
      </w:r>
      <w:r w:rsidR="00721C31">
        <w:rPr>
          <w:rFonts w:ascii="SimpErhuFont" w:hAnsi="SimpErhuFont" w:cs="Arial"/>
          <w:sz w:val="32"/>
          <w:szCs w:val="32"/>
        </w:rPr>
        <w:t>a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0B58A9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0B58A9">
        <w:rPr>
          <w:rFonts w:ascii="SimpErhuFont" w:hAnsi="SimpErhuFont" w:cs="Arial"/>
          <w:sz w:val="32"/>
          <w:szCs w:val="32"/>
        </w:rPr>
        <w:t xml:space="preserve"> </w:t>
      </w:r>
    </w:p>
    <w:p w14:paraId="19FEA811" w14:textId="77777777" w:rsidR="00EF4F27" w:rsidRDefault="00721C31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&lt;¤Ἅ</w:t>
      </w:r>
      <w:r w:rsidR="00E14EB5">
        <w:rPr>
          <w:rFonts w:ascii="SimpErhuFont" w:hAnsi="SimpErhuFont" w:cs="Arial"/>
          <w:sz w:val="32"/>
          <w:szCs w:val="32"/>
        </w:rPr>
        <w:t>Ï</w:t>
      </w:r>
      <w:r w:rsidR="000B58A9">
        <w:rPr>
          <w:rFonts w:ascii="SimpErhuFont" w:hAnsi="SimpErhuFont" w:cs="Arial"/>
          <w:sz w:val="32"/>
          <w:szCs w:val="32"/>
        </w:rPr>
        <w:t>/</w:t>
      </w:r>
      <w:r>
        <w:rPr>
          <w:rFonts w:ascii="SimpErhuFont" w:hAnsi="SimpErhuFont" w:cs="Arial"/>
          <w:sz w:val="32"/>
          <w:szCs w:val="32"/>
        </w:rPr>
        <w:t>Ϯ</w:t>
      </w:r>
      <w:r w:rsidR="00E14EB5">
        <w:rPr>
          <w:rFonts w:ascii="SimpErhuFont" w:hAnsi="SimpErhuFont" w:cs="Arial"/>
          <w:sz w:val="32"/>
          <w:szCs w:val="32"/>
        </w:rPr>
        <w:t>Ï</w:t>
      </w:r>
      <w:r>
        <w:rPr>
          <w:rFonts w:ascii="SimpErhuFont" w:hAnsi="SimpErhuFont" w:cs="Arial"/>
          <w:sz w:val="32"/>
          <w:szCs w:val="32"/>
        </w:rPr>
        <w:t>. __</w:t>
      </w:r>
      <w:r w:rsidR="00E14EB5">
        <w:rPr>
          <w:rFonts w:ascii="SimpErhuFont" w:hAnsi="SimpErhuFont" w:cs="Arial"/>
          <w:sz w:val="32"/>
          <w:szCs w:val="32"/>
        </w:rPr>
        <w:t>Ĳı</w:t>
      </w:r>
      <w:r>
        <w:rPr>
          <w:rFonts w:ascii="SimpErhuFont" w:hAnsi="SimpErhuFont" w:cs="Arial"/>
          <w:sz w:val="32"/>
          <w:szCs w:val="32"/>
        </w:rPr>
        <w:t>ἐ/&lt;a</w:t>
      </w:r>
      <w:r w:rsidR="00E14EB5">
        <w:rPr>
          <w:rFonts w:ascii="SimpErhuFont" w:hAnsi="SimpErhuFont" w:cs="Arial"/>
          <w:sz w:val="32"/>
          <w:szCs w:val="32"/>
        </w:rPr>
        <w:t>ă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ă</w:t>
      </w:r>
      <w:r>
        <w:rPr>
          <w:rFonts w:ascii="SimpErhuFont" w:hAnsi="SimpErhuFont" w:cs="Arial"/>
          <w:sz w:val="32"/>
          <w:szCs w:val="32"/>
        </w:rPr>
        <w:t xml:space="preserve"> ọἇ</w:t>
      </w:r>
      <w:r w:rsidR="00236608">
        <w:rPr>
          <w:rFonts w:ascii="SimpErhuFont" w:hAnsi="SimpErhuFont" w:cs="Arial"/>
          <w:sz w:val="32"/>
          <w:szCs w:val="32"/>
        </w:rPr>
        <w:t>s</w:t>
      </w:r>
      <w:r w:rsidR="00E14EB5">
        <w:rPr>
          <w:rFonts w:ascii="SimpErhuFont" w:hAnsi="SimpErhuFont" w:cs="Arial"/>
          <w:sz w:val="32"/>
          <w:szCs w:val="32"/>
        </w:rPr>
        <w:t>Ą</w:t>
      </w:r>
      <w:r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d</w:t>
      </w:r>
      <w:r w:rsidR="00E14EB5">
        <w:rPr>
          <w:rFonts w:ascii="SimpErhuFont" w:hAnsi="SimpErhuFont" w:cs="Arial"/>
          <w:sz w:val="32"/>
          <w:szCs w:val="32"/>
        </w:rPr>
        <w:t>ć</w:t>
      </w:r>
      <w:r>
        <w:rPr>
          <w:rFonts w:ascii="SimpErhuFont" w:hAnsi="SimpErhuFont" w:cs="Arial"/>
          <w:sz w:val="32"/>
          <w:szCs w:val="32"/>
        </w:rPr>
        <w:t>/¡d</w:t>
      </w:r>
      <w:r w:rsidR="00E14EB5">
        <w:rPr>
          <w:rFonts w:ascii="SimpErhuFont" w:hAnsi="SimpErhuFont" w:cs="Arial"/>
          <w:sz w:val="32"/>
          <w:szCs w:val="32"/>
        </w:rPr>
        <w:t>ą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Ą</w:t>
      </w:r>
      <w:r>
        <w:rPr>
          <w:rFonts w:ascii="SimpErhuFont" w:hAnsi="SimpErhuFont" w:cs="Arial"/>
          <w:sz w:val="32"/>
          <w:szCs w:val="32"/>
        </w:rPr>
        <w:t xml:space="preserve"> hἍ</w:t>
      </w:r>
      <w:r w:rsidR="00E14EB5">
        <w:rPr>
          <w:rFonts w:ascii="SimpErhuFont" w:hAnsi="SimpErhuFont" w:cs="Arial"/>
          <w:sz w:val="32"/>
          <w:szCs w:val="32"/>
        </w:rPr>
        <w:t>Ò</w:t>
      </w:r>
      <w:r>
        <w:rPr>
          <w:rFonts w:ascii="SimpErhuFont" w:hAnsi="SimpErhuFont" w:cs="Arial"/>
          <w:sz w:val="32"/>
          <w:szCs w:val="32"/>
        </w:rPr>
        <w:t xml:space="preserve"> /</w:t>
      </w:r>
      <w:r w:rsidR="00E14EB5">
        <w:rPr>
          <w:rFonts w:ascii="SimpErhuFont" w:hAnsi="SimpErhuFont" w:cs="Arial"/>
          <w:sz w:val="32"/>
          <w:szCs w:val="32"/>
        </w:rPr>
        <w:t>Ò</w:t>
      </w:r>
      <w:r>
        <w:rPr>
          <w:rFonts w:ascii="SimpErhuFont" w:hAnsi="SimpErhuFont" w:cs="Arial"/>
          <w:sz w:val="32"/>
          <w:szCs w:val="32"/>
        </w:rPr>
        <w:t>¨. __</w:t>
      </w:r>
      <w:r w:rsidR="00E14EB5">
        <w:rPr>
          <w:rFonts w:ascii="SimpErhuFont" w:hAnsi="SimpErhuFont" w:cs="Arial"/>
          <w:sz w:val="32"/>
          <w:szCs w:val="32"/>
        </w:rPr>
        <w:t>Ą</w:t>
      </w:r>
      <w:r>
        <w:rPr>
          <w:rFonts w:ascii="SimpErhuFont" w:hAnsi="SimpErhuFont" w:cs="Arial"/>
          <w:sz w:val="32"/>
          <w:szCs w:val="32"/>
        </w:rPr>
        <w:t>ἐ/</w:t>
      </w:r>
      <w:r w:rsidR="00234969">
        <w:rPr>
          <w:rFonts w:ascii="SimpErhuFont" w:hAnsi="SimpErhuFont" w:cs="Arial"/>
          <w:sz w:val="32"/>
          <w:szCs w:val="32"/>
        </w:rPr>
        <w:t>Ὣ</w:t>
      </w:r>
      <w:r>
        <w:rPr>
          <w:rFonts w:ascii="SimpErhuFont" w:hAnsi="SimpErhuFont" w:cs="Arial"/>
          <w:sz w:val="32"/>
          <w:szCs w:val="32"/>
        </w:rPr>
        <w:t>¡d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 xml:space="preserve"> ¤Ἅϰ</w:t>
      </w:r>
      <w:r w:rsidR="00E14EB5">
        <w:rPr>
          <w:rFonts w:ascii="SimpErhuFont" w:hAnsi="SimpErhuFont" w:cs="Arial"/>
          <w:sz w:val="32"/>
          <w:szCs w:val="32"/>
        </w:rPr>
        <w:t>Î</w:t>
      </w:r>
      <w:r>
        <w:rPr>
          <w:rFonts w:ascii="SimpErhuFont" w:hAnsi="SimpErhuFont" w:cs="Arial"/>
          <w:sz w:val="32"/>
          <w:szCs w:val="32"/>
        </w:rPr>
        <w:t>/</w:t>
      </w:r>
      <w:r w:rsidR="00E14EB5">
        <w:rPr>
          <w:rFonts w:ascii="SimpErhuFont" w:hAnsi="SimpErhuFont" w:cs="Arial"/>
          <w:sz w:val="32"/>
          <w:szCs w:val="32"/>
        </w:rPr>
        <w:t>Î</w:t>
      </w:r>
      <w:r>
        <w:rPr>
          <w:rFonts w:ascii="SimpErhuFont" w:hAnsi="SimpErhuFont" w:cs="Arial"/>
          <w:sz w:val="32"/>
          <w:szCs w:val="32"/>
        </w:rPr>
        <w:t>. __</w:t>
      </w:r>
      <w:r w:rsidR="00E14EB5">
        <w:rPr>
          <w:rFonts w:ascii="SimpErhuFont" w:hAnsi="SimpErhuFont" w:cs="Arial"/>
          <w:sz w:val="32"/>
          <w:szCs w:val="32"/>
        </w:rPr>
        <w:t>Ā</w:t>
      </w:r>
      <w:r>
        <w:rPr>
          <w:rFonts w:ascii="SimpErhuFont" w:hAnsi="SimpErhuFont" w:cs="Arial"/>
          <w:sz w:val="32"/>
          <w:szCs w:val="32"/>
        </w:rPr>
        <w:t>Ἆ/¡s</w:t>
      </w:r>
      <w:r w:rsidR="00E14EB5">
        <w:rPr>
          <w:rFonts w:ascii="SimpErhuFont" w:hAnsi="SimpErhuFont" w:cs="Arial"/>
          <w:sz w:val="32"/>
          <w:szCs w:val="32"/>
        </w:rPr>
        <w:t>þ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ý</w:t>
      </w:r>
      <w:r>
        <w:rPr>
          <w:rFonts w:ascii="SimpErhuFont" w:hAnsi="SimpErhuFont" w:cs="Arial"/>
          <w:sz w:val="32"/>
          <w:szCs w:val="32"/>
        </w:rPr>
        <w:t xml:space="preserve"> t¡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B9216E">
        <w:rPr>
          <w:rFonts w:ascii="SimpErhuFont" w:hAnsi="SimpErhuFont" w:cs="Arial"/>
          <w:sz w:val="32"/>
          <w:szCs w:val="32"/>
        </w:rPr>
        <w:t>ǀs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>/</w:t>
      </w:r>
    </w:p>
    <w:p w14:paraId="59824E3E" w14:textId="77777777" w:rsidR="00C874BE" w:rsidRDefault="00B9216E" w:rsidP="006847B1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l</w:t>
      </w:r>
      <w:r w:rsidR="00721C31">
        <w:rPr>
          <w:rFonts w:ascii="SimpErhuFont" w:hAnsi="SimpErhuFont" w:cs="Arial"/>
          <w:sz w:val="32"/>
          <w:szCs w:val="32"/>
        </w:rPr>
        <w:t>¡</w:t>
      </w:r>
      <w:proofErr w:type="gramStart"/>
      <w:r w:rsidR="00E14EB5">
        <w:rPr>
          <w:rFonts w:ascii="SimpErhuFont" w:hAnsi="SimpErhuFont" w:cs="Arial"/>
          <w:sz w:val="32"/>
          <w:szCs w:val="32"/>
        </w:rPr>
        <w:t>ú</w:t>
      </w:r>
      <w:r w:rsidR="00721C3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721C31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 xml:space="preserve"> </w:t>
      </w:r>
      <w:r w:rsidR="006847B1">
        <w:rPr>
          <w:rFonts w:ascii="SimpErhuFont" w:hAnsi="SimpErhuFont" w:cs="Arial"/>
          <w:sz w:val="32"/>
          <w:szCs w:val="32"/>
        </w:rPr>
        <w:t>§</w:t>
      </w:r>
      <w:proofErr w:type="gramEnd"/>
      <w:r w:rsidR="006847B1">
        <w:rPr>
          <w:rFonts w:ascii="SimpErhuFont" w:hAnsi="SimpErhuFont" w:cs="Arial"/>
          <w:sz w:val="32"/>
          <w:szCs w:val="32"/>
        </w:rPr>
        <w:t>Ἅϴ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6847B1">
        <w:rPr>
          <w:rFonts w:ascii="SimpErhuFont" w:hAnsi="SimpErhuFont" w:cs="Arial"/>
          <w:sz w:val="32"/>
          <w:szCs w:val="32"/>
        </w:rPr>
        <w:t xml:space="preserve"> /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6847B1">
        <w:rPr>
          <w:rFonts w:ascii="SimpErhuFont" w:hAnsi="SimpErhuFont" w:cs="Arial"/>
          <w:sz w:val="32"/>
          <w:szCs w:val="32"/>
        </w:rPr>
        <w:t>g. __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6847B1">
        <w:rPr>
          <w:rFonts w:ascii="SimpErhuFont" w:hAnsi="SimpErhuFont" w:cs="Arial"/>
          <w:sz w:val="32"/>
          <w:szCs w:val="32"/>
        </w:rPr>
        <w:t>ἐ/t</w:t>
      </w:r>
      <w:r w:rsidR="00E14EB5">
        <w:rPr>
          <w:rFonts w:ascii="SimpErhuFont" w:hAnsi="SimpErhuFont" w:cs="Arial"/>
          <w:sz w:val="32"/>
          <w:szCs w:val="32"/>
        </w:rPr>
        <w:t>ø</w:t>
      </w:r>
      <w:r>
        <w:rPr>
          <w:rFonts w:ascii="SimpErhuFont" w:hAnsi="SimpErhuFont" w:cs="Arial"/>
          <w:sz w:val="32"/>
          <w:szCs w:val="32"/>
        </w:rPr>
        <w:t>ǀ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EF4F27">
        <w:rPr>
          <w:rFonts w:ascii="SimpErhuFont" w:hAnsi="SimpErhuFont" w:cs="Arial"/>
          <w:sz w:val="32"/>
          <w:szCs w:val="32"/>
        </w:rPr>
        <w:t xml:space="preserve"> _</w:t>
      </w:r>
      <w:r w:rsidR="006847B1">
        <w:rPr>
          <w:rFonts w:ascii="SimpErhuFont" w:hAnsi="SimpErhuFont" w:cs="Arial"/>
          <w:sz w:val="32"/>
          <w:szCs w:val="32"/>
        </w:rPr>
        <w:t>t</w:t>
      </w:r>
      <w:r w:rsidR="00E14EB5">
        <w:rPr>
          <w:rFonts w:ascii="SimpErhuFont" w:hAnsi="SimpErhuFont" w:cs="Arial"/>
          <w:sz w:val="32"/>
          <w:szCs w:val="32"/>
        </w:rPr>
        <w:t>ø</w:t>
      </w:r>
      <w:r>
        <w:rPr>
          <w:rFonts w:ascii="SimpErhuFont" w:hAnsi="SimpErhuFont" w:cs="Arial"/>
          <w:sz w:val="32"/>
          <w:szCs w:val="32"/>
        </w:rPr>
        <w:t>ǀ</w:t>
      </w:r>
      <w:r w:rsidR="006847B1">
        <w:rPr>
          <w:rFonts w:ascii="SimpErhuFont" w:hAnsi="SimpErhuFont" w:cs="Arial"/>
          <w:sz w:val="32"/>
          <w:szCs w:val="32"/>
        </w:rPr>
        <w:t>z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6847B1">
        <w:rPr>
          <w:rFonts w:ascii="SimpErhuFont" w:hAnsi="SimpErhuFont" w:cs="Arial"/>
          <w:sz w:val="32"/>
          <w:szCs w:val="32"/>
        </w:rPr>
        <w:t>/</w:t>
      </w:r>
      <w:r w:rsidR="00C874BE">
        <w:rPr>
          <w:rFonts w:ascii="SimpErhuFont" w:hAnsi="SimpErhuFont" w:cs="Arial"/>
          <w:sz w:val="32"/>
          <w:szCs w:val="32"/>
        </w:rPr>
        <w:t>w</w:t>
      </w:r>
      <w:r w:rsidR="00E14EB5">
        <w:rPr>
          <w:rFonts w:ascii="SimpErhuFont" w:hAnsi="SimpErhuFont" w:cs="Arial"/>
          <w:sz w:val="32"/>
          <w:szCs w:val="32"/>
        </w:rPr>
        <w:t>Ą</w:t>
      </w:r>
      <w:r w:rsidR="00C874BE">
        <w:rPr>
          <w:rFonts w:ascii="SimpErhuFont" w:hAnsi="SimpErhuFont" w:cs="Arial"/>
          <w:sz w:val="32"/>
          <w:szCs w:val="32"/>
        </w:rPr>
        <w:t>ơc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C874BE">
        <w:rPr>
          <w:rFonts w:ascii="SimpErhuFont" w:hAnsi="SimpErhuFont" w:cs="Arial"/>
          <w:sz w:val="32"/>
          <w:szCs w:val="32"/>
        </w:rPr>
        <w:t xml:space="preserve"> e</w:t>
      </w:r>
      <w:r w:rsidR="00E14EB5">
        <w:rPr>
          <w:rFonts w:ascii="SimpErhuFont" w:hAnsi="SimpErhuFont" w:cs="Arial"/>
          <w:sz w:val="32"/>
          <w:szCs w:val="32"/>
        </w:rPr>
        <w:t>ą</w:t>
      </w:r>
      <w:r w:rsidR="00C874BE">
        <w:rPr>
          <w:rFonts w:ascii="SimpErhuFont" w:hAnsi="SimpErhuFont" w:cs="Arial"/>
          <w:sz w:val="32"/>
          <w:szCs w:val="32"/>
        </w:rPr>
        <w:t>ơxǦ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C874BE">
        <w:rPr>
          <w:rFonts w:ascii="SimpErhuFont" w:hAnsi="SimpErhuFont" w:cs="Arial"/>
          <w:sz w:val="32"/>
          <w:szCs w:val="32"/>
        </w:rPr>
        <w:t>/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C874BE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ȩ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D37E61">
        <w:rPr>
          <w:rFonts w:ascii="SimpErhuFont" w:hAnsi="SimpErhuFont" w:cs="Arial"/>
          <w:sz w:val="32"/>
          <w:szCs w:val="32"/>
        </w:rPr>
        <w:t xml:space="preserve"> t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D37E61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D37E61">
        <w:rPr>
          <w:rFonts w:ascii="SimpErhuFont" w:hAnsi="SimpErhuFont" w:cs="Arial"/>
          <w:sz w:val="32"/>
          <w:szCs w:val="32"/>
        </w:rPr>
        <w:t>/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C874BE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ȣȩ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C874BE">
        <w:rPr>
          <w:rFonts w:ascii="SimpErhuFont" w:hAnsi="SimpErhuFont" w:cs="Arial"/>
          <w:sz w:val="32"/>
          <w:szCs w:val="32"/>
        </w:rPr>
        <w:t xml:space="preserve"> _t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C874BE">
        <w:rPr>
          <w:rFonts w:ascii="SimpErhuFont" w:hAnsi="SimpErhuFont" w:cs="Arial"/>
          <w:sz w:val="32"/>
          <w:szCs w:val="32"/>
        </w:rPr>
        <w:t>ơz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C874BE">
        <w:rPr>
          <w:rFonts w:ascii="SimpErhuFont" w:hAnsi="SimpErhuFont" w:cs="Arial"/>
          <w:sz w:val="32"/>
          <w:szCs w:val="32"/>
        </w:rPr>
        <w:t>/</w:t>
      </w:r>
      <w:r w:rsidR="006847B1">
        <w:rPr>
          <w:rFonts w:ascii="SimpErhuFont" w:hAnsi="SimpErhuFont" w:cs="Arial"/>
          <w:sz w:val="32"/>
          <w:szCs w:val="32"/>
        </w:rPr>
        <w:t>w</w:t>
      </w:r>
      <w:r w:rsidR="00E14EB5">
        <w:rPr>
          <w:rFonts w:ascii="SimpErhuFont" w:hAnsi="SimpErhuFont" w:cs="Arial"/>
          <w:sz w:val="32"/>
          <w:szCs w:val="32"/>
        </w:rPr>
        <w:t>Ą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>_</w:t>
      </w:r>
      <w:r w:rsidR="006847B1">
        <w:rPr>
          <w:rFonts w:ascii="SimpErhuFont" w:hAnsi="SimpErhuFont" w:cs="Arial"/>
          <w:sz w:val="32"/>
          <w:szCs w:val="32"/>
        </w:rPr>
        <w:t>d</w:t>
      </w:r>
      <w:r w:rsidR="00E14EB5">
        <w:rPr>
          <w:rFonts w:ascii="SimpErhuFont" w:hAnsi="SimpErhuFont" w:cs="Arial"/>
          <w:sz w:val="32"/>
          <w:szCs w:val="32"/>
        </w:rPr>
        <w:t>Ć</w:t>
      </w:r>
      <w:r w:rsidR="006847B1">
        <w:rPr>
          <w:rFonts w:ascii="SimpErhuFont" w:hAnsi="SimpErhuFont" w:cs="Arial"/>
          <w:sz w:val="32"/>
          <w:szCs w:val="32"/>
        </w:rPr>
        <w:t>ơd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6847B1">
        <w:rPr>
          <w:rFonts w:ascii="SimpErhuFont" w:hAnsi="SimpErhuFont" w:cs="Arial"/>
          <w:sz w:val="32"/>
          <w:szCs w:val="32"/>
        </w:rPr>
        <w:t>/</w:t>
      </w:r>
      <w:r w:rsidR="00234969">
        <w:rPr>
          <w:rFonts w:ascii="SimpErhuFont" w:hAnsi="SimpErhuFont" w:cs="Arial"/>
          <w:sz w:val="32"/>
          <w:szCs w:val="32"/>
        </w:rPr>
        <w:t>Ὤ</w:t>
      </w:r>
      <w:r w:rsidR="006847B1">
        <w:rPr>
          <w:rFonts w:ascii="SimpErhuFont" w:hAnsi="SimpErhuFont" w:cs="Arial"/>
          <w:sz w:val="32"/>
          <w:szCs w:val="32"/>
        </w:rPr>
        <w:t>s</w:t>
      </w:r>
      <w:r w:rsidR="00E14EB5">
        <w:rPr>
          <w:rFonts w:ascii="SimpErhuFont" w:hAnsi="SimpErhuFont" w:cs="Arial"/>
          <w:sz w:val="32"/>
          <w:szCs w:val="32"/>
        </w:rPr>
        <w:t>Ą</w:t>
      </w:r>
      <w:r w:rsidR="006847B1">
        <w:rPr>
          <w:rFonts w:ascii="SimpErhuFont" w:hAnsi="SimpErhuFont" w:cs="Arial"/>
          <w:sz w:val="32"/>
          <w:szCs w:val="32"/>
        </w:rPr>
        <w:t>ơa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EF4F27">
        <w:rPr>
          <w:rFonts w:ascii="SimpErhuFont" w:hAnsi="SimpErhuFont" w:cs="Arial"/>
          <w:sz w:val="32"/>
          <w:szCs w:val="32"/>
        </w:rPr>
        <w:t>_</w:t>
      </w:r>
      <w:r w:rsidR="006847B1">
        <w:rPr>
          <w:rFonts w:ascii="SimpErhuFont" w:hAnsi="SimpErhuFont" w:cs="Arial"/>
          <w:sz w:val="32"/>
          <w:szCs w:val="32"/>
        </w:rPr>
        <w:t>nq</w:t>
      </w:r>
      <w:r w:rsidR="00E14EB5">
        <w:rPr>
          <w:rFonts w:ascii="SimpErhuFont" w:hAnsi="SimpErhuFont" w:cs="Arial"/>
          <w:sz w:val="32"/>
          <w:szCs w:val="32"/>
        </w:rPr>
        <w:t>ĲĴ</w:t>
      </w:r>
      <w:r w:rsidR="006847B1">
        <w:rPr>
          <w:rFonts w:ascii="SimpErhuFont" w:hAnsi="SimpErhuFont" w:cs="Arial"/>
          <w:sz w:val="32"/>
          <w:szCs w:val="32"/>
        </w:rPr>
        <w:t>os</w:t>
      </w:r>
      <w:r w:rsidR="00E14EB5">
        <w:rPr>
          <w:rFonts w:ascii="SimpErhuFont" w:hAnsi="SimpErhuFont" w:cs="Arial"/>
          <w:sz w:val="32"/>
          <w:szCs w:val="32"/>
        </w:rPr>
        <w:t>ĵĴ</w:t>
      </w:r>
      <w:r w:rsidR="006847B1">
        <w:rPr>
          <w:rFonts w:ascii="SimpErhuFont" w:hAnsi="SimpErhuFont" w:cs="Arial"/>
          <w:sz w:val="32"/>
          <w:szCs w:val="32"/>
        </w:rPr>
        <w:t>/e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6847B1">
        <w:rPr>
          <w:rFonts w:ascii="SimpErhuFont" w:hAnsi="SimpErhuFont" w:cs="Arial"/>
          <w:sz w:val="32"/>
          <w:szCs w:val="32"/>
        </w:rPr>
        <w:t>ơs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EF4F27">
        <w:rPr>
          <w:rFonts w:ascii="SimpErhuFont" w:hAnsi="SimpErhuFont" w:cs="Arial"/>
          <w:sz w:val="32"/>
          <w:szCs w:val="32"/>
        </w:rPr>
        <w:t>_</w:t>
      </w:r>
      <w:r w:rsidR="006847B1">
        <w:rPr>
          <w:rFonts w:ascii="SimpErhuFont" w:hAnsi="SimpErhuFont" w:cs="Arial"/>
          <w:sz w:val="32"/>
          <w:szCs w:val="32"/>
        </w:rPr>
        <w:t xml:space="preserve"> oa</w:t>
      </w:r>
      <w:r w:rsidR="00E14EB5">
        <w:rPr>
          <w:rFonts w:ascii="SimpErhuFont" w:hAnsi="SimpErhuFont" w:cs="Arial"/>
          <w:sz w:val="32"/>
          <w:szCs w:val="32"/>
        </w:rPr>
        <w:t>İı</w:t>
      </w:r>
      <w:r w:rsidR="006847B1">
        <w:rPr>
          <w:rFonts w:ascii="SimpErhuFont" w:hAnsi="SimpErhuFont" w:cs="Arial"/>
          <w:sz w:val="32"/>
          <w:szCs w:val="32"/>
        </w:rPr>
        <w:t>o</w:t>
      </w:r>
      <w:r w:rsidR="00E14EB5">
        <w:rPr>
          <w:rFonts w:ascii="SimpErhuFont" w:hAnsi="SimpErhuFont" w:cs="Arial"/>
          <w:sz w:val="32"/>
          <w:szCs w:val="32"/>
        </w:rPr>
        <w:t>Ĳı</w:t>
      </w:r>
      <w:r w:rsidR="006847B1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E34D25">
        <w:rPr>
          <w:rFonts w:ascii="SimpErhuFont" w:hAnsi="SimpErhuFont" w:cs="Arial"/>
          <w:sz w:val="32"/>
          <w:szCs w:val="32"/>
        </w:rPr>
        <w:t>ǀ</w:t>
      </w:r>
      <w:r w:rsidR="006847B1">
        <w:rPr>
          <w:rFonts w:ascii="SimpErhuFont" w:hAnsi="SimpErhuFont" w:cs="Arial"/>
          <w:sz w:val="32"/>
          <w:szCs w:val="32"/>
        </w:rPr>
        <w:t>s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E34D25">
        <w:rPr>
          <w:rFonts w:ascii="SimpErhuFont" w:hAnsi="SimpErhuFont" w:cs="Arial"/>
          <w:sz w:val="32"/>
          <w:szCs w:val="32"/>
        </w:rPr>
        <w:t>Z</w:t>
      </w:r>
      <w:r w:rsidR="006847B1">
        <w:rPr>
          <w:rFonts w:ascii="SimpErhuFont" w:hAnsi="SimpErhuFont" w:cs="Arial"/>
          <w:sz w:val="32"/>
          <w:szCs w:val="32"/>
        </w:rPr>
        <w:t>s¡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6847B1">
        <w:rPr>
          <w:rFonts w:ascii="SimpErhuFont" w:hAnsi="SimpErhuFont" w:cs="Arial"/>
          <w:sz w:val="32"/>
          <w:szCs w:val="32"/>
        </w:rPr>
        <w:t>/t¡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FD2C0A">
        <w:rPr>
          <w:rFonts w:ascii="SimpErhuFont" w:hAnsi="SimpErhuFont" w:cs="Arial"/>
          <w:sz w:val="32"/>
          <w:szCs w:val="32"/>
        </w:rPr>
        <w:t>ǀx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FD2C0A">
        <w:rPr>
          <w:rFonts w:ascii="SimpErhuFont" w:hAnsi="SimpErhuFont" w:cs="Arial"/>
          <w:sz w:val="32"/>
          <w:szCs w:val="32"/>
        </w:rPr>
        <w:t>l</w:t>
      </w:r>
      <w:r w:rsidR="006847B1">
        <w:rPr>
          <w:rFonts w:ascii="SimpErhuFont" w:hAnsi="SimpErhuFont" w:cs="Arial"/>
          <w:sz w:val="32"/>
          <w:szCs w:val="32"/>
        </w:rPr>
        <w:t>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236608">
        <w:rPr>
          <w:rFonts w:ascii="SimpErhuFont" w:hAnsi="SimpErhuFont" w:cs="Arial"/>
          <w:sz w:val="32"/>
          <w:szCs w:val="32"/>
        </w:rPr>
        <w:t>Ȯ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6847B1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6847B1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6847B1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6847B1">
        <w:rPr>
          <w:rFonts w:ascii="SimpErhuFont" w:hAnsi="SimpErhuFont" w:cs="Arial"/>
          <w:sz w:val="32"/>
          <w:szCs w:val="32"/>
        </w:rPr>
        <w:t xml:space="preserve"> ¤</w:t>
      </w:r>
      <w:r w:rsidR="00E14EB5">
        <w:rPr>
          <w:rFonts w:ascii="SimpErhuFont" w:hAnsi="SimpErhuFont" w:cs="Arial"/>
          <w:sz w:val="32"/>
          <w:szCs w:val="32"/>
        </w:rPr>
        <w:t>ĮİĮĭ</w:t>
      </w:r>
      <w:r w:rsidR="006847B1">
        <w:rPr>
          <w:rFonts w:ascii="SimpErhuFont" w:hAnsi="SimpErhuFont" w:cs="Arial"/>
          <w:sz w:val="32"/>
          <w:szCs w:val="32"/>
        </w:rPr>
        <w:t>/¡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FD2C0A">
        <w:rPr>
          <w:rFonts w:ascii="SimpErhuFont" w:hAnsi="SimpErhuFont" w:cs="Arial"/>
          <w:sz w:val="32"/>
          <w:szCs w:val="32"/>
        </w:rPr>
        <w:t>f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6847B1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6847B1">
        <w:rPr>
          <w:rFonts w:ascii="SimpErhuFont" w:hAnsi="SimpErhuFont" w:cs="Arial"/>
          <w:sz w:val="32"/>
          <w:szCs w:val="32"/>
        </w:rPr>
        <w:t>/§</w:t>
      </w:r>
      <w:r w:rsidR="00E14EB5">
        <w:rPr>
          <w:rFonts w:ascii="SimpErhuFont" w:hAnsi="SimpErhuFont" w:cs="Arial"/>
          <w:sz w:val="32"/>
          <w:szCs w:val="32"/>
        </w:rPr>
        <w:t>ī</w:t>
      </w:r>
      <w:r w:rsidR="00FD2C0A">
        <w:rPr>
          <w:rFonts w:ascii="SimpErhuFont" w:hAnsi="SimpErhuFont" w:cs="Arial"/>
          <w:sz w:val="32"/>
          <w:szCs w:val="32"/>
        </w:rPr>
        <w:t>f</w:t>
      </w:r>
      <w:r w:rsidR="00E14EB5">
        <w:rPr>
          <w:rFonts w:ascii="SimpErhuFont" w:hAnsi="SimpErhuFont" w:cs="Arial"/>
          <w:sz w:val="32"/>
          <w:szCs w:val="32"/>
        </w:rPr>
        <w:t>ĭīĪ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E14EB5">
        <w:rPr>
          <w:rFonts w:ascii="SimpErhuFont" w:hAnsi="SimpErhuFont" w:cs="Arial"/>
          <w:sz w:val="32"/>
          <w:szCs w:val="32"/>
        </w:rPr>
        <w:t>ĩĪī</w:t>
      </w:r>
      <w:r w:rsidR="00FD2C0A">
        <w:rPr>
          <w:rFonts w:ascii="SimpErhuFont" w:hAnsi="SimpErhuFont" w:cs="Arial"/>
          <w:sz w:val="32"/>
          <w:szCs w:val="32"/>
        </w:rPr>
        <w:t>f</w:t>
      </w:r>
      <w:r w:rsidR="00E14EB5">
        <w:rPr>
          <w:rFonts w:ascii="SimpErhuFont" w:hAnsi="SimpErhuFont" w:cs="Arial"/>
          <w:sz w:val="32"/>
          <w:szCs w:val="32"/>
        </w:rPr>
        <w:t>ĭ</w:t>
      </w:r>
      <w:r w:rsidR="006847B1">
        <w:rPr>
          <w:rFonts w:ascii="SimpErhuFont" w:hAnsi="SimpErhuFont" w:cs="Arial"/>
          <w:sz w:val="32"/>
          <w:szCs w:val="32"/>
        </w:rPr>
        <w:t>ª/</w:t>
      </w:r>
      <w:r w:rsidR="00757BF1">
        <w:rPr>
          <w:rFonts w:ascii="SimpErhuFont" w:hAnsi="SimpErhuFont" w:cs="Arial"/>
          <w:sz w:val="32"/>
          <w:szCs w:val="32"/>
        </w:rPr>
        <w:t>§</w:t>
      </w:r>
      <w:r w:rsidR="006847B1">
        <w:rPr>
          <w:rFonts w:ascii="SimpErhuFont" w:hAnsi="SimpErhuFont" w:cs="Arial"/>
          <w:sz w:val="32"/>
          <w:szCs w:val="32"/>
        </w:rPr>
        <w:t>ϧ</w:t>
      </w:r>
      <w:r w:rsidR="00E14EB5">
        <w:rPr>
          <w:rFonts w:ascii="SimpErhuFont" w:hAnsi="SimpErhuFont" w:cs="Arial"/>
          <w:sz w:val="32"/>
          <w:szCs w:val="32"/>
        </w:rPr>
        <w:t>ù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757BF1">
        <w:rPr>
          <w:rFonts w:ascii="SimpErhuFont" w:hAnsi="SimpErhuFont" w:cs="Arial"/>
          <w:sz w:val="32"/>
          <w:szCs w:val="32"/>
        </w:rPr>
        <w:t>s</w:t>
      </w:r>
      <w:r w:rsidR="00E14EB5">
        <w:rPr>
          <w:rFonts w:ascii="SimpErhuFont" w:hAnsi="SimpErhuFont" w:cs="Arial"/>
          <w:sz w:val="32"/>
          <w:szCs w:val="32"/>
        </w:rPr>
        <w:t>Ï</w:t>
      </w:r>
      <w:r w:rsidR="00757BF1">
        <w:rPr>
          <w:rFonts w:ascii="SimpErhuFont" w:hAnsi="SimpErhuFont" w:cs="Arial"/>
          <w:sz w:val="32"/>
          <w:szCs w:val="32"/>
        </w:rPr>
        <w:t xml:space="preserve"> __i</w:t>
      </w:r>
      <w:r w:rsidR="00E14EB5">
        <w:rPr>
          <w:rFonts w:ascii="SimpErhuFont" w:hAnsi="SimpErhuFont" w:cs="Arial"/>
          <w:sz w:val="32"/>
          <w:szCs w:val="32"/>
        </w:rPr>
        <w:t>Ĳı</w:t>
      </w:r>
      <w:r w:rsidR="00757BF1">
        <w:rPr>
          <w:rFonts w:ascii="SimpErhuFont" w:hAnsi="SimpErhuFont" w:cs="Arial"/>
          <w:sz w:val="32"/>
          <w:szCs w:val="32"/>
        </w:rPr>
        <w:t>¨</w:t>
      </w:r>
      <w:r w:rsidR="006847B1">
        <w:rPr>
          <w:rFonts w:ascii="SimpErhuFont" w:hAnsi="SimpErhuFont" w:cs="Arial"/>
          <w:sz w:val="32"/>
          <w:szCs w:val="32"/>
        </w:rPr>
        <w:t>/dẳ</w:t>
      </w:r>
      <w:r w:rsidR="00E14EB5">
        <w:rPr>
          <w:rFonts w:ascii="SimpErhuFont" w:hAnsi="SimpErhuFont" w:cs="Arial"/>
          <w:sz w:val="32"/>
          <w:szCs w:val="32"/>
        </w:rPr>
        <w:t>ă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6847B1">
        <w:rPr>
          <w:rFonts w:ascii="SimpErhuFont" w:hAnsi="SimpErhuFont" w:cs="Arial"/>
          <w:sz w:val="32"/>
          <w:szCs w:val="32"/>
        </w:rPr>
        <w:t xml:space="preserve"> ¡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6847B1"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ÿ</w:t>
      </w:r>
      <w:r w:rsidR="006847B1">
        <w:rPr>
          <w:rFonts w:ascii="SimpErhuFont" w:hAnsi="SimpErhuFont" w:cs="Arial"/>
          <w:sz w:val="32"/>
          <w:szCs w:val="32"/>
        </w:rPr>
        <w:t>/</w:t>
      </w:r>
      <w:r w:rsidR="00234969">
        <w:rPr>
          <w:rFonts w:ascii="SimpErhuFont" w:hAnsi="SimpErhuFont" w:cs="Arial"/>
          <w:sz w:val="32"/>
          <w:szCs w:val="32"/>
        </w:rPr>
        <w:t>Ὥ</w:t>
      </w:r>
      <w:r w:rsidR="00D37E61">
        <w:rPr>
          <w:rFonts w:ascii="SimpErhuFont" w:hAnsi="SimpErhuFont" w:cs="Arial"/>
          <w:sz w:val="32"/>
          <w:szCs w:val="32"/>
        </w:rPr>
        <w:t>V</w:t>
      </w:r>
      <w:r w:rsidR="006847B1">
        <w:rPr>
          <w:rFonts w:ascii="SimpErhuFont" w:hAnsi="SimpErhuFont" w:cs="Arial"/>
          <w:sz w:val="32"/>
          <w:szCs w:val="32"/>
        </w:rPr>
        <w:t>¡a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D37E61">
        <w:rPr>
          <w:rFonts w:ascii="SimpErhuFont" w:hAnsi="SimpErhuFont" w:cs="Arial"/>
          <w:sz w:val="32"/>
          <w:szCs w:val="32"/>
        </w:rPr>
        <w:t>ƾ</w:t>
      </w:r>
      <w:r w:rsidR="006847B1">
        <w:rPr>
          <w:rFonts w:ascii="SimpErhuFont" w:hAnsi="SimpErhuFont" w:cs="Arial"/>
          <w:sz w:val="32"/>
          <w:szCs w:val="32"/>
        </w:rPr>
        <w:t>s</w:t>
      </w:r>
      <w:r w:rsidR="00E14EB5">
        <w:rPr>
          <w:rFonts w:ascii="SimpErhuFont" w:hAnsi="SimpErhuFont" w:cs="Arial"/>
          <w:sz w:val="32"/>
          <w:szCs w:val="32"/>
        </w:rPr>
        <w:t>Ā</w:t>
      </w:r>
      <w:r w:rsidR="006847B1">
        <w:rPr>
          <w:rFonts w:ascii="SimpErhuFont" w:hAnsi="SimpErhuFont" w:cs="Arial"/>
          <w:sz w:val="32"/>
          <w:szCs w:val="32"/>
        </w:rPr>
        <w:t xml:space="preserve"> </w:t>
      </w:r>
      <w:r w:rsidR="00D37E61">
        <w:rPr>
          <w:rFonts w:ascii="SimpErhuFont" w:hAnsi="SimpErhuFont" w:cs="Arial"/>
          <w:sz w:val="32"/>
          <w:szCs w:val="32"/>
        </w:rPr>
        <w:t>l</w:t>
      </w:r>
      <w:r w:rsidR="006847B1">
        <w:rPr>
          <w:rFonts w:ascii="SimpErhuFont" w:hAnsi="SimpErhuFont" w:cs="Arial"/>
          <w:sz w:val="32"/>
          <w:szCs w:val="32"/>
        </w:rPr>
        <w:t>¡s</w:t>
      </w:r>
      <w:r w:rsidR="00E14EB5">
        <w:rPr>
          <w:rFonts w:ascii="SimpErhuFont" w:hAnsi="SimpErhuFont" w:cs="Arial"/>
          <w:sz w:val="32"/>
          <w:szCs w:val="32"/>
        </w:rPr>
        <w:t>þ</w:t>
      </w:r>
      <w:r w:rsidR="006847B1">
        <w:rPr>
          <w:rFonts w:ascii="SimpErhuFont" w:hAnsi="SimpErhuFont" w:cs="Arial"/>
          <w:sz w:val="32"/>
          <w:szCs w:val="32"/>
        </w:rPr>
        <w:t>ơa</w:t>
      </w:r>
      <w:r w:rsidR="00E14EB5">
        <w:rPr>
          <w:rFonts w:ascii="SimpErhuFont" w:hAnsi="SimpErhuFont" w:cs="Arial"/>
          <w:sz w:val="32"/>
          <w:szCs w:val="32"/>
        </w:rPr>
        <w:t>ý</w:t>
      </w:r>
      <w:r w:rsidR="006847B1">
        <w:rPr>
          <w:rFonts w:ascii="SimpErhuFont" w:hAnsi="SimpErhuFont" w:cs="Arial"/>
          <w:sz w:val="32"/>
          <w:szCs w:val="32"/>
        </w:rPr>
        <w:t>/</w:t>
      </w:r>
    </w:p>
    <w:p w14:paraId="770097F5" w14:textId="77777777" w:rsidR="006847B1" w:rsidRDefault="006847B1" w:rsidP="006847B1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  <w:r>
        <w:rPr>
          <w:rFonts w:ascii="SimpErhuFont" w:hAnsi="SimpErhuFont" w:cs="Arial"/>
          <w:sz w:val="32"/>
          <w:szCs w:val="32"/>
        </w:rPr>
        <w:t>t¡</w:t>
      </w:r>
      <w:r w:rsidR="0069193C">
        <w:rPr>
          <w:rFonts w:ascii="SimpErhuFont" w:hAnsi="SimpErhuFont" w:cs="Arial"/>
          <w:sz w:val="32"/>
          <w:szCs w:val="32"/>
        </w:rPr>
        <w:t>ϱ</w:t>
      </w:r>
      <w:r w:rsidR="00E14EB5">
        <w:rPr>
          <w:rFonts w:ascii="SimpErhuFont" w:hAnsi="SimpErhuFont" w:cs="Arial"/>
          <w:sz w:val="32"/>
          <w:szCs w:val="32"/>
        </w:rPr>
        <w:t>ü</w:t>
      </w:r>
      <w:r w:rsidR="00D37E61">
        <w:rPr>
          <w:rFonts w:ascii="SimpErhuFont" w:hAnsi="SimpErhuFont" w:cs="Arial"/>
          <w:sz w:val="32"/>
          <w:szCs w:val="32"/>
        </w:rPr>
        <w:t>ǀ</w:t>
      </w:r>
      <w:r>
        <w:rPr>
          <w:rFonts w:ascii="SimpErhuFont" w:hAnsi="SimpErhuFont" w:cs="Arial"/>
          <w:sz w:val="32"/>
          <w:szCs w:val="32"/>
        </w:rPr>
        <w:t>s</w:t>
      </w:r>
      <w:r w:rsidR="00E14EB5">
        <w:rPr>
          <w:rFonts w:ascii="SimpErhuFont" w:hAnsi="SimpErhuFont" w:cs="Arial"/>
          <w:sz w:val="32"/>
          <w:szCs w:val="32"/>
        </w:rPr>
        <w:t>ü</w:t>
      </w:r>
      <w:r>
        <w:rPr>
          <w:rFonts w:ascii="SimpErhuFont" w:hAnsi="SimpErhuFont" w:cs="Arial"/>
          <w:sz w:val="32"/>
          <w:szCs w:val="32"/>
        </w:rPr>
        <w:t xml:space="preserve"> </w:t>
      </w:r>
      <w:r w:rsidR="00D37E61">
        <w:rPr>
          <w:rFonts w:ascii="SimpErhuFont" w:hAnsi="SimpErhuFont" w:cs="Arial"/>
          <w:sz w:val="32"/>
          <w:szCs w:val="32"/>
        </w:rPr>
        <w:t>l</w:t>
      </w:r>
      <w:r>
        <w:rPr>
          <w:rFonts w:ascii="SimpErhuFont" w:hAnsi="SimpErhuFont" w:cs="Arial"/>
          <w:sz w:val="32"/>
          <w:szCs w:val="32"/>
        </w:rPr>
        <w:t>¡s</w:t>
      </w:r>
      <w:r w:rsidR="00E14EB5">
        <w:rPr>
          <w:rFonts w:ascii="SimpErhuFont" w:hAnsi="SimpErhuFont" w:cs="Arial"/>
          <w:sz w:val="32"/>
          <w:szCs w:val="32"/>
        </w:rPr>
        <w:t>ú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>
        <w:rPr>
          <w:rFonts w:ascii="SimpErhuFont" w:hAnsi="SimpErhuFont" w:cs="Arial"/>
          <w:sz w:val="32"/>
          <w:szCs w:val="32"/>
        </w:rPr>
        <w:t>/</w:t>
      </w:r>
      <w:r w:rsidR="0069193C">
        <w:rPr>
          <w:rFonts w:ascii="SimpErhuFont" w:hAnsi="SimpErhuFont" w:cs="Arial"/>
          <w:sz w:val="32"/>
          <w:szCs w:val="32"/>
        </w:rPr>
        <w:t>§ϰ</w:t>
      </w:r>
      <w:r w:rsidR="00E14EB5">
        <w:rPr>
          <w:rFonts w:ascii="SimpErhuFont" w:hAnsi="SimpErhuFont" w:cs="Arial"/>
          <w:sz w:val="32"/>
          <w:szCs w:val="32"/>
        </w:rPr>
        <w:t>ø</w:t>
      </w:r>
      <w:r>
        <w:rPr>
          <w:rFonts w:ascii="SimpErhuFont" w:hAnsi="SimpErhuFont" w:cs="Arial"/>
          <w:sz w:val="32"/>
          <w:szCs w:val="32"/>
        </w:rPr>
        <w:t>ơ</w:t>
      </w:r>
      <w:r w:rsidR="00E14EB5">
        <w:rPr>
          <w:rFonts w:ascii="SimpErhuFont" w:hAnsi="SimpErhuFont" w:cs="Arial"/>
          <w:sz w:val="32"/>
          <w:szCs w:val="32"/>
        </w:rPr>
        <w:t>ù</w:t>
      </w:r>
      <w:r>
        <w:rPr>
          <w:rFonts w:ascii="SimpErhuFont" w:hAnsi="SimpErhuFont" w:cs="Arial"/>
          <w:sz w:val="32"/>
          <w:szCs w:val="32"/>
        </w:rPr>
        <w:t xml:space="preserve"> </w:t>
      </w:r>
      <w:r w:rsidR="0069193C">
        <w:rPr>
          <w:rFonts w:ascii="SimpErhuFont" w:hAnsi="SimpErhuFont" w:cs="Arial"/>
          <w:sz w:val="32"/>
          <w:szCs w:val="32"/>
        </w:rPr>
        <w:t>__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69193C">
        <w:rPr>
          <w:rFonts w:ascii="SimpErhuFont" w:hAnsi="SimpErhuFont" w:cs="Arial"/>
          <w:sz w:val="32"/>
          <w:szCs w:val="32"/>
        </w:rPr>
        <w:t>g</w:t>
      </w:r>
      <w:r>
        <w:rPr>
          <w:rFonts w:ascii="SimpErhuFont" w:hAnsi="SimpErhuFont" w:cs="Arial"/>
          <w:sz w:val="32"/>
          <w:szCs w:val="32"/>
        </w:rPr>
        <w:t>/</w:t>
      </w:r>
      <w:proofErr w:type="gramStart"/>
      <w:r w:rsidR="0069193C">
        <w:rPr>
          <w:rFonts w:ascii="SimpErhuFont" w:hAnsi="SimpErhuFont" w:cs="Arial"/>
          <w:sz w:val="32"/>
          <w:szCs w:val="32"/>
        </w:rPr>
        <w:t>s;</w:t>
      </w:r>
      <w:r w:rsidR="00E14EB5">
        <w:rPr>
          <w:rFonts w:ascii="SimpErhuFont" w:hAnsi="SimpErhuFont" w:cs="Arial"/>
          <w:sz w:val="32"/>
          <w:szCs w:val="32"/>
        </w:rPr>
        <w:t>Ž</w:t>
      </w:r>
      <w:proofErr w:type="gramEnd"/>
      <w:r w:rsidR="0069193C">
        <w:rPr>
          <w:rFonts w:ascii="SimpErhuFont" w:hAnsi="SimpErhuFont" w:cs="Arial"/>
          <w:sz w:val="32"/>
          <w:szCs w:val="32"/>
        </w:rPr>
        <w:t>ϮH¢</w:t>
      </w:r>
      <w:r w:rsidR="00236608">
        <w:rPr>
          <w:rFonts w:ascii="SimpErhuFont" w:hAnsi="SimpErhuFont" w:cs="Arial"/>
          <w:sz w:val="32"/>
          <w:szCs w:val="32"/>
        </w:rPr>
        <w:t>ǛǸ</w:t>
      </w:r>
      <w:r w:rsidR="00E14EB5">
        <w:rPr>
          <w:rFonts w:ascii="SimpErhuFont" w:hAnsi="SimpErhuFont" w:cs="Arial"/>
          <w:sz w:val="32"/>
          <w:szCs w:val="32"/>
        </w:rPr>
        <w:t>ú</w:t>
      </w:r>
      <w:r w:rsidR="0069193C">
        <w:rPr>
          <w:rFonts w:ascii="SimpErhuFont" w:hAnsi="SimpErhuFont" w:cs="Arial"/>
          <w:sz w:val="32"/>
          <w:szCs w:val="32"/>
        </w:rPr>
        <w:t>Ƥ</w:t>
      </w:r>
      <w:r w:rsidR="00E14EB5">
        <w:rPr>
          <w:rFonts w:ascii="SimpErhuFont" w:hAnsi="SimpErhuFont" w:cs="Arial"/>
          <w:sz w:val="32"/>
          <w:szCs w:val="32"/>
        </w:rPr>
        <w:t>Ī</w:t>
      </w:r>
      <w:r w:rsidR="0069193C">
        <w:rPr>
          <w:rFonts w:ascii="SimpErhuFont" w:hAnsi="SimpErhuFont" w:cs="Arial"/>
          <w:sz w:val="32"/>
          <w:szCs w:val="32"/>
        </w:rPr>
        <w:t xml:space="preserve"> ¢ɇ</w:t>
      </w:r>
      <w:r w:rsidR="00E14EB5">
        <w:rPr>
          <w:rFonts w:ascii="SimpErhuFont" w:hAnsi="SimpErhuFont" w:cs="Arial"/>
          <w:sz w:val="32"/>
          <w:szCs w:val="32"/>
        </w:rPr>
        <w:t>ø</w:t>
      </w:r>
      <w:r w:rsidR="0069193C">
        <w:rPr>
          <w:rFonts w:ascii="SimpErhuFont" w:hAnsi="SimpErhuFont" w:cs="Arial"/>
          <w:sz w:val="32"/>
          <w:szCs w:val="32"/>
        </w:rPr>
        <w:t>Ƥ</w:t>
      </w:r>
      <w:r w:rsidR="00E14EB5">
        <w:rPr>
          <w:rFonts w:ascii="SimpErhuFont" w:hAnsi="SimpErhuFont" w:cs="Arial"/>
          <w:sz w:val="32"/>
          <w:szCs w:val="32"/>
        </w:rPr>
        <w:t>Ī</w:t>
      </w:r>
      <w:r w:rsidR="0069193C">
        <w:rPr>
          <w:rFonts w:ascii="SimpErhuFont" w:hAnsi="SimpErhuFont" w:cs="Arial"/>
          <w:sz w:val="32"/>
          <w:szCs w:val="32"/>
        </w:rPr>
        <w:t>/</w:t>
      </w:r>
      <w:r w:rsidR="00C874BE">
        <w:rPr>
          <w:rFonts w:ascii="SimpErhuFont" w:hAnsi="SimpErhuFont" w:cs="Arial"/>
          <w:sz w:val="32"/>
          <w:szCs w:val="32"/>
        </w:rPr>
        <w:t>ϵ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69193C">
        <w:rPr>
          <w:rFonts w:ascii="SimpErhuFont" w:hAnsi="SimpErhuFont" w:cs="Arial"/>
          <w:sz w:val="32"/>
          <w:szCs w:val="32"/>
        </w:rPr>
        <w:t xml:space="preserve">  </w:t>
      </w:r>
      <w:r w:rsidR="00C874BE">
        <w:rPr>
          <w:rFonts w:ascii="SimpErhuFont" w:hAnsi="SimpErhuFont" w:cs="Arial"/>
          <w:sz w:val="32"/>
          <w:szCs w:val="32"/>
        </w:rPr>
        <w:t xml:space="preserve"> </w:t>
      </w:r>
      <w:r w:rsidR="0069193C">
        <w:rPr>
          <w:rFonts w:ascii="SimpErhuFont" w:hAnsi="SimpErhuFont" w:cs="Arial"/>
          <w:sz w:val="32"/>
          <w:szCs w:val="32"/>
        </w:rPr>
        <w:t>-</w:t>
      </w:r>
      <w:r w:rsidR="00C874BE">
        <w:rPr>
          <w:rFonts w:ascii="SimpErhuFont" w:hAnsi="SimpErhuFont" w:cs="Arial"/>
          <w:sz w:val="32"/>
          <w:szCs w:val="32"/>
        </w:rPr>
        <w:t>/</w:t>
      </w:r>
      <w:r w:rsidR="00236608">
        <w:rPr>
          <w:rFonts w:ascii="SimpErhuFont" w:hAnsi="SimpErhuFont" w:cs="Arial"/>
          <w:sz w:val="32"/>
          <w:szCs w:val="32"/>
        </w:rPr>
        <w:t>ȈǼ</w:t>
      </w:r>
      <w:r w:rsidR="00E14EB5">
        <w:rPr>
          <w:rFonts w:ascii="SimpErhuFont" w:hAnsi="SimpErhuFont" w:cs="Arial"/>
          <w:sz w:val="32"/>
          <w:szCs w:val="32"/>
        </w:rPr>
        <w:t>Ç</w:t>
      </w:r>
      <w:r w:rsidR="00C874BE">
        <w:rPr>
          <w:rFonts w:ascii="SimpErhuFont" w:hAnsi="SimpErhuFont" w:cs="Arial"/>
          <w:sz w:val="32"/>
          <w:szCs w:val="32"/>
        </w:rPr>
        <w:t xml:space="preserve">  -</w:t>
      </w:r>
      <w:r w:rsidR="0069193C">
        <w:rPr>
          <w:rFonts w:ascii="SimpErhuFont" w:hAnsi="SimpErhuFont" w:cs="Arial"/>
          <w:sz w:val="32"/>
          <w:szCs w:val="32"/>
        </w:rPr>
        <w:t>\</w:t>
      </w:r>
    </w:p>
    <w:p w14:paraId="6CD2805F" w14:textId="77777777" w:rsidR="006847B1" w:rsidRDefault="006847B1" w:rsidP="003C672F">
      <w:pPr>
        <w:autoSpaceDE w:val="0"/>
        <w:autoSpaceDN w:val="0"/>
        <w:adjustRightInd w:val="0"/>
        <w:rPr>
          <w:rFonts w:ascii="SimpErhuFont" w:hAnsi="SimpErhuFont"/>
          <w:sz w:val="32"/>
          <w:szCs w:val="32"/>
        </w:rPr>
      </w:pPr>
    </w:p>
    <w:sectPr w:rsidR="006847B1" w:rsidSect="00391693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86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A835B" w14:textId="77777777" w:rsidR="008F231C" w:rsidRDefault="008F231C">
      <w:r>
        <w:separator/>
      </w:r>
    </w:p>
  </w:endnote>
  <w:endnote w:type="continuationSeparator" w:id="0">
    <w:p w14:paraId="53E26606" w14:textId="77777777" w:rsidR="008F231C" w:rsidRDefault="008F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aiTi">
    <w:altName w:val="楷体"/>
    <w:charset w:val="86"/>
    <w:family w:val="modern"/>
    <w:pitch w:val="fixed"/>
    <w:sig w:usb0="800002BF" w:usb1="38CF7CFA" w:usb2="00000016" w:usb3="00000000" w:csb0="00040001" w:csb1="00000000"/>
  </w:font>
  <w:font w:name="SimpErhuFont">
    <w:panose1 w:val="05060100000000000000"/>
    <w:charset w:val="EE"/>
    <w:family w:val="roman"/>
    <w:pitch w:val="variable"/>
    <w:sig w:usb0="2000008F" w:usb1="00000000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E4427" w14:textId="77777777" w:rsidR="00960706" w:rsidRDefault="00960706" w:rsidP="009179E8">
    <w:pPr>
      <w:pStyle w:val="llb"/>
    </w:pPr>
    <w:r>
      <w:fldChar w:fldCharType="begin"/>
    </w:r>
    <w:r>
      <w:instrText xml:space="preserve"> TITLE </w:instrText>
    </w:r>
    <w:r>
      <w:fldChar w:fldCharType="separate"/>
    </w:r>
    <w:r>
      <w:t>A Beautiful Evening</w:t>
    </w:r>
    <w:r>
      <w:fldChar w:fldCharType="end"/>
    </w:r>
    <w:r>
      <w:t xml:space="preserve"> </w:t>
    </w:r>
  </w:p>
  <w:p w14:paraId="73096E19" w14:textId="77777777" w:rsidR="00960706" w:rsidRDefault="00960706" w:rsidP="009179E8">
    <w:pPr>
      <w:pStyle w:val="llb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BBB5E" w14:textId="77777777" w:rsidR="008F231C" w:rsidRDefault="008F231C">
      <w:r>
        <w:separator/>
      </w:r>
    </w:p>
  </w:footnote>
  <w:footnote w:type="continuationSeparator" w:id="0">
    <w:p w14:paraId="62B61D20" w14:textId="77777777" w:rsidR="008F231C" w:rsidRDefault="008F2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D8463" w14:textId="77777777" w:rsidR="00960706" w:rsidRDefault="00960706">
    <w:pPr>
      <w:pStyle w:val="lfej"/>
    </w:pPr>
    <w:r>
      <w:rPr>
        <w:noProof/>
      </w:rPr>
      <w:pict w14:anchorId="2D11B7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2" type="#_x0000_t75" style="position:absolute;margin-left:0;margin-top:0;width:99.75pt;height:100pt;z-index:-251658752;mso-position-horizontal:center;mso-position-horizontal-relative:margin;mso-position-vertical:center;mso-position-vertical-relative:margin" wrapcoords="-162 0 -162 21438 21600 21438 21600 0 -162 0">
          <v:imagedata r:id="rId1" o:title="SimpErhu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24E1A" w14:textId="77777777" w:rsidR="00960706" w:rsidRDefault="00960706">
    <w:pPr>
      <w:pStyle w:val="lfej"/>
    </w:pPr>
    <w:r>
      <w:rPr>
        <w:noProof/>
      </w:rPr>
      <w:pict w14:anchorId="1BAF3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3" type="#_x0000_t75" style="position:absolute;margin-left:0;margin-top:-36.05pt;width:99.75pt;height:100pt;z-index:-251657728;mso-position-horizontal-relative:margin;mso-position-vertical-relative:margin" wrapcoords="-162 0 -162 21438 21600 21438 21600 0 -162 0">
          <v:imagedata r:id="rId1" o:title="SimpErhu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CAC9" w14:textId="77777777" w:rsidR="00960706" w:rsidRDefault="00960706">
    <w:pPr>
      <w:pStyle w:val="lfej"/>
    </w:pPr>
    <w:r>
      <w:rPr>
        <w:noProof/>
      </w:rPr>
      <w:pict w14:anchorId="2CE2E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1" type="#_x0000_t75" style="position:absolute;margin-left:0;margin-top:0;width:99.75pt;height:100pt;z-index:-251659776;mso-position-horizontal:center;mso-position-horizontal-relative:margin;mso-position-vertical:center;mso-position-vertical-relative:margin" wrapcoords="-162 0 -162 21438 21600 21438 21600 0 -162 0">
          <v:imagedata r:id="rId1" o:title="SimpErhu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131078" w:nlCheck="1" w:checkStyle="1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BE"/>
    <w:rsid w:val="00004C7C"/>
    <w:rsid w:val="00006CCD"/>
    <w:rsid w:val="000126EB"/>
    <w:rsid w:val="00017884"/>
    <w:rsid w:val="00021414"/>
    <w:rsid w:val="00025172"/>
    <w:rsid w:val="000266EF"/>
    <w:rsid w:val="000343E6"/>
    <w:rsid w:val="00044B64"/>
    <w:rsid w:val="0004734E"/>
    <w:rsid w:val="000541B4"/>
    <w:rsid w:val="00080CFC"/>
    <w:rsid w:val="00081723"/>
    <w:rsid w:val="00082896"/>
    <w:rsid w:val="00084071"/>
    <w:rsid w:val="00091D45"/>
    <w:rsid w:val="00097FAB"/>
    <w:rsid w:val="000A1801"/>
    <w:rsid w:val="000A46B8"/>
    <w:rsid w:val="000B3175"/>
    <w:rsid w:val="000B334E"/>
    <w:rsid w:val="000B58A9"/>
    <w:rsid w:val="000C29EA"/>
    <w:rsid w:val="000D3B04"/>
    <w:rsid w:val="000D4D21"/>
    <w:rsid w:val="000D5D13"/>
    <w:rsid w:val="000E1065"/>
    <w:rsid w:val="000E2F45"/>
    <w:rsid w:val="000E39D8"/>
    <w:rsid w:val="000F0189"/>
    <w:rsid w:val="000F06F0"/>
    <w:rsid w:val="00103F25"/>
    <w:rsid w:val="00106033"/>
    <w:rsid w:val="00106267"/>
    <w:rsid w:val="00107467"/>
    <w:rsid w:val="00107A46"/>
    <w:rsid w:val="00112A73"/>
    <w:rsid w:val="00131C58"/>
    <w:rsid w:val="00137328"/>
    <w:rsid w:val="001438EE"/>
    <w:rsid w:val="00146064"/>
    <w:rsid w:val="00147602"/>
    <w:rsid w:val="0015131D"/>
    <w:rsid w:val="00151870"/>
    <w:rsid w:val="00151C6F"/>
    <w:rsid w:val="00156923"/>
    <w:rsid w:val="00157308"/>
    <w:rsid w:val="00157743"/>
    <w:rsid w:val="00166A1C"/>
    <w:rsid w:val="00167C15"/>
    <w:rsid w:val="001724CE"/>
    <w:rsid w:val="001729C5"/>
    <w:rsid w:val="001751DC"/>
    <w:rsid w:val="00181C05"/>
    <w:rsid w:val="00183E0F"/>
    <w:rsid w:val="0019079B"/>
    <w:rsid w:val="00190A1A"/>
    <w:rsid w:val="0019100B"/>
    <w:rsid w:val="00192137"/>
    <w:rsid w:val="00195B47"/>
    <w:rsid w:val="001A007F"/>
    <w:rsid w:val="001A1009"/>
    <w:rsid w:val="001A2D09"/>
    <w:rsid w:val="001A44BB"/>
    <w:rsid w:val="001B294F"/>
    <w:rsid w:val="001B39E0"/>
    <w:rsid w:val="001C02D1"/>
    <w:rsid w:val="001C2C12"/>
    <w:rsid w:val="001C553B"/>
    <w:rsid w:val="001C5BD5"/>
    <w:rsid w:val="001C798D"/>
    <w:rsid w:val="001D50F0"/>
    <w:rsid w:val="001D5230"/>
    <w:rsid w:val="001D7668"/>
    <w:rsid w:val="001E1066"/>
    <w:rsid w:val="001E59A8"/>
    <w:rsid w:val="001E744B"/>
    <w:rsid w:val="001E7575"/>
    <w:rsid w:val="001F12D4"/>
    <w:rsid w:val="001F2D3F"/>
    <w:rsid w:val="001F541B"/>
    <w:rsid w:val="001F5A96"/>
    <w:rsid w:val="001F73DB"/>
    <w:rsid w:val="00200F3E"/>
    <w:rsid w:val="002044D8"/>
    <w:rsid w:val="002061C1"/>
    <w:rsid w:val="00224DED"/>
    <w:rsid w:val="002266E3"/>
    <w:rsid w:val="00234969"/>
    <w:rsid w:val="00236608"/>
    <w:rsid w:val="00241B7E"/>
    <w:rsid w:val="002427DD"/>
    <w:rsid w:val="00250CED"/>
    <w:rsid w:val="002577E2"/>
    <w:rsid w:val="00276A97"/>
    <w:rsid w:val="00284C43"/>
    <w:rsid w:val="0029264F"/>
    <w:rsid w:val="00294B33"/>
    <w:rsid w:val="00295810"/>
    <w:rsid w:val="002A0B3A"/>
    <w:rsid w:val="002A3F35"/>
    <w:rsid w:val="002B17FC"/>
    <w:rsid w:val="002C054F"/>
    <w:rsid w:val="002C05D0"/>
    <w:rsid w:val="002C54D9"/>
    <w:rsid w:val="002C77CA"/>
    <w:rsid w:val="002D31D7"/>
    <w:rsid w:val="002E4393"/>
    <w:rsid w:val="002F1C07"/>
    <w:rsid w:val="002F42B8"/>
    <w:rsid w:val="00302F59"/>
    <w:rsid w:val="0031143A"/>
    <w:rsid w:val="00313FAA"/>
    <w:rsid w:val="003148B2"/>
    <w:rsid w:val="0031590D"/>
    <w:rsid w:val="0031772E"/>
    <w:rsid w:val="0032453F"/>
    <w:rsid w:val="003335BB"/>
    <w:rsid w:val="00334CD8"/>
    <w:rsid w:val="00340768"/>
    <w:rsid w:val="0035056A"/>
    <w:rsid w:val="00352C05"/>
    <w:rsid w:val="003553F5"/>
    <w:rsid w:val="00360A93"/>
    <w:rsid w:val="00360C20"/>
    <w:rsid w:val="00362421"/>
    <w:rsid w:val="00365B17"/>
    <w:rsid w:val="00366CA2"/>
    <w:rsid w:val="003674A6"/>
    <w:rsid w:val="00381A6F"/>
    <w:rsid w:val="00387AE8"/>
    <w:rsid w:val="00391693"/>
    <w:rsid w:val="00392758"/>
    <w:rsid w:val="003942D5"/>
    <w:rsid w:val="00396DAC"/>
    <w:rsid w:val="003A38BE"/>
    <w:rsid w:val="003A3C08"/>
    <w:rsid w:val="003B4071"/>
    <w:rsid w:val="003B59DD"/>
    <w:rsid w:val="003B5CCD"/>
    <w:rsid w:val="003B661D"/>
    <w:rsid w:val="003C02EB"/>
    <w:rsid w:val="003C3697"/>
    <w:rsid w:val="003C4D22"/>
    <w:rsid w:val="003C672F"/>
    <w:rsid w:val="003D0AE3"/>
    <w:rsid w:val="003D2E5C"/>
    <w:rsid w:val="003F1DD8"/>
    <w:rsid w:val="003F4247"/>
    <w:rsid w:val="003F5B9B"/>
    <w:rsid w:val="004010C5"/>
    <w:rsid w:val="004045AA"/>
    <w:rsid w:val="004110D2"/>
    <w:rsid w:val="00411408"/>
    <w:rsid w:val="004157EE"/>
    <w:rsid w:val="0042098B"/>
    <w:rsid w:val="0042201E"/>
    <w:rsid w:val="0042379D"/>
    <w:rsid w:val="004320A0"/>
    <w:rsid w:val="004340CD"/>
    <w:rsid w:val="0043677E"/>
    <w:rsid w:val="00441CFD"/>
    <w:rsid w:val="004448B5"/>
    <w:rsid w:val="00452574"/>
    <w:rsid w:val="00454D36"/>
    <w:rsid w:val="004600E2"/>
    <w:rsid w:val="0046527E"/>
    <w:rsid w:val="004820FE"/>
    <w:rsid w:val="00484651"/>
    <w:rsid w:val="00491B9D"/>
    <w:rsid w:val="004922F3"/>
    <w:rsid w:val="00493AA3"/>
    <w:rsid w:val="00497937"/>
    <w:rsid w:val="004A6D1E"/>
    <w:rsid w:val="004A73D4"/>
    <w:rsid w:val="004B07AF"/>
    <w:rsid w:val="004B4B45"/>
    <w:rsid w:val="004B4C83"/>
    <w:rsid w:val="004B7968"/>
    <w:rsid w:val="004D1280"/>
    <w:rsid w:val="004D18A6"/>
    <w:rsid w:val="004E167A"/>
    <w:rsid w:val="004E52DC"/>
    <w:rsid w:val="004F2E60"/>
    <w:rsid w:val="004F5567"/>
    <w:rsid w:val="005005B6"/>
    <w:rsid w:val="0051084E"/>
    <w:rsid w:val="00512374"/>
    <w:rsid w:val="005304C3"/>
    <w:rsid w:val="0053246E"/>
    <w:rsid w:val="00532F33"/>
    <w:rsid w:val="005333E2"/>
    <w:rsid w:val="0053439D"/>
    <w:rsid w:val="00534E68"/>
    <w:rsid w:val="005413E4"/>
    <w:rsid w:val="005420C3"/>
    <w:rsid w:val="00545282"/>
    <w:rsid w:val="00547F0A"/>
    <w:rsid w:val="00550C35"/>
    <w:rsid w:val="00551F2E"/>
    <w:rsid w:val="00552B19"/>
    <w:rsid w:val="005557D9"/>
    <w:rsid w:val="00556D14"/>
    <w:rsid w:val="00556FB5"/>
    <w:rsid w:val="00571CAE"/>
    <w:rsid w:val="005737C4"/>
    <w:rsid w:val="00580B17"/>
    <w:rsid w:val="00585849"/>
    <w:rsid w:val="005919EA"/>
    <w:rsid w:val="00592EBD"/>
    <w:rsid w:val="005966DA"/>
    <w:rsid w:val="005A08C2"/>
    <w:rsid w:val="005A1599"/>
    <w:rsid w:val="005A4661"/>
    <w:rsid w:val="005A66DF"/>
    <w:rsid w:val="005B1C58"/>
    <w:rsid w:val="005B602E"/>
    <w:rsid w:val="005B757F"/>
    <w:rsid w:val="005C0C66"/>
    <w:rsid w:val="005C154B"/>
    <w:rsid w:val="005C19D6"/>
    <w:rsid w:val="005C215D"/>
    <w:rsid w:val="005C5627"/>
    <w:rsid w:val="005D02D6"/>
    <w:rsid w:val="005D6D84"/>
    <w:rsid w:val="005E641F"/>
    <w:rsid w:val="005E74E8"/>
    <w:rsid w:val="0060384A"/>
    <w:rsid w:val="00604430"/>
    <w:rsid w:val="00612498"/>
    <w:rsid w:val="00613649"/>
    <w:rsid w:val="006144D5"/>
    <w:rsid w:val="00627901"/>
    <w:rsid w:val="00637154"/>
    <w:rsid w:val="00637991"/>
    <w:rsid w:val="00637DC9"/>
    <w:rsid w:val="00657C5B"/>
    <w:rsid w:val="0066150A"/>
    <w:rsid w:val="00662B7E"/>
    <w:rsid w:val="006645C2"/>
    <w:rsid w:val="00664ED7"/>
    <w:rsid w:val="00680DE3"/>
    <w:rsid w:val="006847B1"/>
    <w:rsid w:val="00690CDF"/>
    <w:rsid w:val="0069193C"/>
    <w:rsid w:val="006A3416"/>
    <w:rsid w:val="006A4000"/>
    <w:rsid w:val="006A6BA7"/>
    <w:rsid w:val="006B6A1D"/>
    <w:rsid w:val="006C4189"/>
    <w:rsid w:val="006C4E9C"/>
    <w:rsid w:val="006C7DE6"/>
    <w:rsid w:val="006D6DB8"/>
    <w:rsid w:val="006D6DD9"/>
    <w:rsid w:val="006D792A"/>
    <w:rsid w:val="006F27F7"/>
    <w:rsid w:val="00700965"/>
    <w:rsid w:val="00701944"/>
    <w:rsid w:val="007048C9"/>
    <w:rsid w:val="0070503D"/>
    <w:rsid w:val="00707070"/>
    <w:rsid w:val="00713138"/>
    <w:rsid w:val="00721C31"/>
    <w:rsid w:val="00730156"/>
    <w:rsid w:val="00734698"/>
    <w:rsid w:val="00736388"/>
    <w:rsid w:val="00744A5C"/>
    <w:rsid w:val="007450DA"/>
    <w:rsid w:val="00750D13"/>
    <w:rsid w:val="00757187"/>
    <w:rsid w:val="00757BF1"/>
    <w:rsid w:val="00776AEA"/>
    <w:rsid w:val="00780360"/>
    <w:rsid w:val="007843A1"/>
    <w:rsid w:val="0078729D"/>
    <w:rsid w:val="00787C04"/>
    <w:rsid w:val="0079114F"/>
    <w:rsid w:val="007968EC"/>
    <w:rsid w:val="00797284"/>
    <w:rsid w:val="007975E9"/>
    <w:rsid w:val="007A2266"/>
    <w:rsid w:val="007A44FC"/>
    <w:rsid w:val="007A45CD"/>
    <w:rsid w:val="007A64E5"/>
    <w:rsid w:val="007B2941"/>
    <w:rsid w:val="007B3D70"/>
    <w:rsid w:val="007B7174"/>
    <w:rsid w:val="007B7724"/>
    <w:rsid w:val="007C1773"/>
    <w:rsid w:val="007C207D"/>
    <w:rsid w:val="007C4DCC"/>
    <w:rsid w:val="007C7B3C"/>
    <w:rsid w:val="007C7B6D"/>
    <w:rsid w:val="007D0D46"/>
    <w:rsid w:val="007D7E78"/>
    <w:rsid w:val="007E0330"/>
    <w:rsid w:val="007E14F4"/>
    <w:rsid w:val="007E6640"/>
    <w:rsid w:val="007E69BE"/>
    <w:rsid w:val="007F6495"/>
    <w:rsid w:val="007F706A"/>
    <w:rsid w:val="00801BB3"/>
    <w:rsid w:val="00816FFB"/>
    <w:rsid w:val="00821E9D"/>
    <w:rsid w:val="00823B39"/>
    <w:rsid w:val="00825458"/>
    <w:rsid w:val="0083022A"/>
    <w:rsid w:val="00830C05"/>
    <w:rsid w:val="00831AC9"/>
    <w:rsid w:val="0084079B"/>
    <w:rsid w:val="00846690"/>
    <w:rsid w:val="00850BD9"/>
    <w:rsid w:val="00855270"/>
    <w:rsid w:val="00855F2B"/>
    <w:rsid w:val="00861752"/>
    <w:rsid w:val="00862307"/>
    <w:rsid w:val="0086323B"/>
    <w:rsid w:val="00870BF8"/>
    <w:rsid w:val="00873E07"/>
    <w:rsid w:val="008754BE"/>
    <w:rsid w:val="0088350B"/>
    <w:rsid w:val="00890EBE"/>
    <w:rsid w:val="00895C06"/>
    <w:rsid w:val="008A1E4F"/>
    <w:rsid w:val="008A2A89"/>
    <w:rsid w:val="008A49BF"/>
    <w:rsid w:val="008A6B5C"/>
    <w:rsid w:val="008B1277"/>
    <w:rsid w:val="008B2198"/>
    <w:rsid w:val="008B62F5"/>
    <w:rsid w:val="008C16CF"/>
    <w:rsid w:val="008C3857"/>
    <w:rsid w:val="008C45CA"/>
    <w:rsid w:val="008D4496"/>
    <w:rsid w:val="008E75CD"/>
    <w:rsid w:val="008F231C"/>
    <w:rsid w:val="0090261D"/>
    <w:rsid w:val="0090634E"/>
    <w:rsid w:val="00907F19"/>
    <w:rsid w:val="009179E8"/>
    <w:rsid w:val="00926FF1"/>
    <w:rsid w:val="009305EF"/>
    <w:rsid w:val="0093240E"/>
    <w:rsid w:val="00933164"/>
    <w:rsid w:val="00954DD8"/>
    <w:rsid w:val="009550EB"/>
    <w:rsid w:val="00960706"/>
    <w:rsid w:val="00961863"/>
    <w:rsid w:val="0096708C"/>
    <w:rsid w:val="009759B2"/>
    <w:rsid w:val="00981AAF"/>
    <w:rsid w:val="009924E8"/>
    <w:rsid w:val="009929FC"/>
    <w:rsid w:val="00996228"/>
    <w:rsid w:val="00997C24"/>
    <w:rsid w:val="009A781B"/>
    <w:rsid w:val="009B18E0"/>
    <w:rsid w:val="009B1A38"/>
    <w:rsid w:val="009B5174"/>
    <w:rsid w:val="009B5506"/>
    <w:rsid w:val="009C7B50"/>
    <w:rsid w:val="009D3134"/>
    <w:rsid w:val="009D3B0B"/>
    <w:rsid w:val="009D3EB9"/>
    <w:rsid w:val="009E2986"/>
    <w:rsid w:val="009E344B"/>
    <w:rsid w:val="009E75AE"/>
    <w:rsid w:val="009F32EB"/>
    <w:rsid w:val="009F3DC3"/>
    <w:rsid w:val="00A0456B"/>
    <w:rsid w:val="00A1538F"/>
    <w:rsid w:val="00A3455E"/>
    <w:rsid w:val="00A35AB3"/>
    <w:rsid w:val="00A36567"/>
    <w:rsid w:val="00A408B5"/>
    <w:rsid w:val="00A40A65"/>
    <w:rsid w:val="00A46EC8"/>
    <w:rsid w:val="00A472FF"/>
    <w:rsid w:val="00A4775A"/>
    <w:rsid w:val="00A531D6"/>
    <w:rsid w:val="00A61BE3"/>
    <w:rsid w:val="00A63E83"/>
    <w:rsid w:val="00A7641B"/>
    <w:rsid w:val="00A82DC6"/>
    <w:rsid w:val="00A9147B"/>
    <w:rsid w:val="00AA0619"/>
    <w:rsid w:val="00AA1E85"/>
    <w:rsid w:val="00AD1B7B"/>
    <w:rsid w:val="00AD2E40"/>
    <w:rsid w:val="00AD3C6E"/>
    <w:rsid w:val="00AE01CE"/>
    <w:rsid w:val="00AE1A6A"/>
    <w:rsid w:val="00AE488C"/>
    <w:rsid w:val="00AE635D"/>
    <w:rsid w:val="00AE76A3"/>
    <w:rsid w:val="00AF6169"/>
    <w:rsid w:val="00AF652D"/>
    <w:rsid w:val="00B03C2A"/>
    <w:rsid w:val="00B06020"/>
    <w:rsid w:val="00B10F2D"/>
    <w:rsid w:val="00B15863"/>
    <w:rsid w:val="00B224B0"/>
    <w:rsid w:val="00B22FE9"/>
    <w:rsid w:val="00B25D05"/>
    <w:rsid w:val="00B30796"/>
    <w:rsid w:val="00B4096C"/>
    <w:rsid w:val="00B4172D"/>
    <w:rsid w:val="00B44176"/>
    <w:rsid w:val="00B471DB"/>
    <w:rsid w:val="00B53603"/>
    <w:rsid w:val="00B546BC"/>
    <w:rsid w:val="00B6098A"/>
    <w:rsid w:val="00B61AC4"/>
    <w:rsid w:val="00B61BF6"/>
    <w:rsid w:val="00B622E9"/>
    <w:rsid w:val="00B63103"/>
    <w:rsid w:val="00B6357B"/>
    <w:rsid w:val="00B6382A"/>
    <w:rsid w:val="00B65F96"/>
    <w:rsid w:val="00B71BAF"/>
    <w:rsid w:val="00B7290F"/>
    <w:rsid w:val="00B772A6"/>
    <w:rsid w:val="00B80F8F"/>
    <w:rsid w:val="00B823ED"/>
    <w:rsid w:val="00B83F17"/>
    <w:rsid w:val="00B85854"/>
    <w:rsid w:val="00B9216E"/>
    <w:rsid w:val="00B96D72"/>
    <w:rsid w:val="00BA1643"/>
    <w:rsid w:val="00BA5B1B"/>
    <w:rsid w:val="00BA6780"/>
    <w:rsid w:val="00BA6BD4"/>
    <w:rsid w:val="00BA7486"/>
    <w:rsid w:val="00BB0921"/>
    <w:rsid w:val="00BB1671"/>
    <w:rsid w:val="00BB2687"/>
    <w:rsid w:val="00BB43D8"/>
    <w:rsid w:val="00BB5940"/>
    <w:rsid w:val="00BC057F"/>
    <w:rsid w:val="00BC0FD8"/>
    <w:rsid w:val="00BC6A6C"/>
    <w:rsid w:val="00BE5639"/>
    <w:rsid w:val="00BE6D45"/>
    <w:rsid w:val="00BE7A6F"/>
    <w:rsid w:val="00C007D7"/>
    <w:rsid w:val="00C02F47"/>
    <w:rsid w:val="00C0594E"/>
    <w:rsid w:val="00C10324"/>
    <w:rsid w:val="00C1276E"/>
    <w:rsid w:val="00C17DCC"/>
    <w:rsid w:val="00C2048D"/>
    <w:rsid w:val="00C23FAB"/>
    <w:rsid w:val="00C241BB"/>
    <w:rsid w:val="00C304D6"/>
    <w:rsid w:val="00C43999"/>
    <w:rsid w:val="00C45D62"/>
    <w:rsid w:val="00C51FA1"/>
    <w:rsid w:val="00C53197"/>
    <w:rsid w:val="00C55768"/>
    <w:rsid w:val="00C55FB9"/>
    <w:rsid w:val="00C63B02"/>
    <w:rsid w:val="00C72B94"/>
    <w:rsid w:val="00C77ADF"/>
    <w:rsid w:val="00C856DC"/>
    <w:rsid w:val="00C874BE"/>
    <w:rsid w:val="00C87670"/>
    <w:rsid w:val="00C91047"/>
    <w:rsid w:val="00C91A19"/>
    <w:rsid w:val="00C948F0"/>
    <w:rsid w:val="00C97662"/>
    <w:rsid w:val="00CA11F2"/>
    <w:rsid w:val="00CA254B"/>
    <w:rsid w:val="00CA6072"/>
    <w:rsid w:val="00CA6236"/>
    <w:rsid w:val="00CA6EB4"/>
    <w:rsid w:val="00CA7325"/>
    <w:rsid w:val="00CB1B4F"/>
    <w:rsid w:val="00CB76A0"/>
    <w:rsid w:val="00CC0905"/>
    <w:rsid w:val="00CC415B"/>
    <w:rsid w:val="00CC5CB9"/>
    <w:rsid w:val="00CD646F"/>
    <w:rsid w:val="00CD7744"/>
    <w:rsid w:val="00CE60A0"/>
    <w:rsid w:val="00CE6254"/>
    <w:rsid w:val="00D02865"/>
    <w:rsid w:val="00D05153"/>
    <w:rsid w:val="00D0670A"/>
    <w:rsid w:val="00D209CE"/>
    <w:rsid w:val="00D20B63"/>
    <w:rsid w:val="00D25A3B"/>
    <w:rsid w:val="00D33DC0"/>
    <w:rsid w:val="00D37E61"/>
    <w:rsid w:val="00D41279"/>
    <w:rsid w:val="00D5285F"/>
    <w:rsid w:val="00D734FA"/>
    <w:rsid w:val="00D830DE"/>
    <w:rsid w:val="00D8434D"/>
    <w:rsid w:val="00D84369"/>
    <w:rsid w:val="00D8652B"/>
    <w:rsid w:val="00D928CD"/>
    <w:rsid w:val="00D97002"/>
    <w:rsid w:val="00DA1101"/>
    <w:rsid w:val="00DA5AC0"/>
    <w:rsid w:val="00DB10A1"/>
    <w:rsid w:val="00DB25EF"/>
    <w:rsid w:val="00DB75D0"/>
    <w:rsid w:val="00DB7983"/>
    <w:rsid w:val="00DC71D8"/>
    <w:rsid w:val="00DD021A"/>
    <w:rsid w:val="00DD0F5F"/>
    <w:rsid w:val="00DD1E03"/>
    <w:rsid w:val="00DD22E1"/>
    <w:rsid w:val="00DD54A3"/>
    <w:rsid w:val="00DD7D9D"/>
    <w:rsid w:val="00DE3B56"/>
    <w:rsid w:val="00DE4A5B"/>
    <w:rsid w:val="00DE7682"/>
    <w:rsid w:val="00DF0F65"/>
    <w:rsid w:val="00E04D76"/>
    <w:rsid w:val="00E1123C"/>
    <w:rsid w:val="00E14EB5"/>
    <w:rsid w:val="00E23F8E"/>
    <w:rsid w:val="00E2577B"/>
    <w:rsid w:val="00E25B14"/>
    <w:rsid w:val="00E34D25"/>
    <w:rsid w:val="00E37371"/>
    <w:rsid w:val="00E37E41"/>
    <w:rsid w:val="00E43C03"/>
    <w:rsid w:val="00E4429B"/>
    <w:rsid w:val="00E5696A"/>
    <w:rsid w:val="00E65582"/>
    <w:rsid w:val="00E674D8"/>
    <w:rsid w:val="00E76200"/>
    <w:rsid w:val="00E767E0"/>
    <w:rsid w:val="00E76E06"/>
    <w:rsid w:val="00E8013A"/>
    <w:rsid w:val="00E815EF"/>
    <w:rsid w:val="00E826E9"/>
    <w:rsid w:val="00E84EA0"/>
    <w:rsid w:val="00E95343"/>
    <w:rsid w:val="00EA4BE7"/>
    <w:rsid w:val="00EA711D"/>
    <w:rsid w:val="00EB400F"/>
    <w:rsid w:val="00EB42E7"/>
    <w:rsid w:val="00EB6F6F"/>
    <w:rsid w:val="00ED176E"/>
    <w:rsid w:val="00EF4F27"/>
    <w:rsid w:val="00EF7F11"/>
    <w:rsid w:val="00F018BD"/>
    <w:rsid w:val="00F01B13"/>
    <w:rsid w:val="00F11DB7"/>
    <w:rsid w:val="00F121DE"/>
    <w:rsid w:val="00F21A6C"/>
    <w:rsid w:val="00F2230B"/>
    <w:rsid w:val="00F22D4F"/>
    <w:rsid w:val="00F23421"/>
    <w:rsid w:val="00F241CA"/>
    <w:rsid w:val="00F333A5"/>
    <w:rsid w:val="00F33931"/>
    <w:rsid w:val="00F33C0F"/>
    <w:rsid w:val="00F37D32"/>
    <w:rsid w:val="00F44164"/>
    <w:rsid w:val="00F46096"/>
    <w:rsid w:val="00F466AD"/>
    <w:rsid w:val="00F502A1"/>
    <w:rsid w:val="00F55589"/>
    <w:rsid w:val="00F61167"/>
    <w:rsid w:val="00F632BD"/>
    <w:rsid w:val="00F66D5C"/>
    <w:rsid w:val="00F67D14"/>
    <w:rsid w:val="00F755A3"/>
    <w:rsid w:val="00F83B13"/>
    <w:rsid w:val="00F83BCF"/>
    <w:rsid w:val="00F8489B"/>
    <w:rsid w:val="00F9078A"/>
    <w:rsid w:val="00F923C6"/>
    <w:rsid w:val="00F94587"/>
    <w:rsid w:val="00F95708"/>
    <w:rsid w:val="00FA0E47"/>
    <w:rsid w:val="00FA445F"/>
    <w:rsid w:val="00FA4E49"/>
    <w:rsid w:val="00FA7A57"/>
    <w:rsid w:val="00FB4210"/>
    <w:rsid w:val="00FB42E7"/>
    <w:rsid w:val="00FB4B4A"/>
    <w:rsid w:val="00FD2C0A"/>
    <w:rsid w:val="00FD7AFD"/>
    <w:rsid w:val="00FE092E"/>
    <w:rsid w:val="00FE5A26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A3186B"/>
  <w15:chartTrackingRefBased/>
  <w15:docId w15:val="{C38FE7E4-5900-441A-A2C8-B9BF15E9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 w:eastAsia="zh-CN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table" w:styleId="Rcsostblzat">
    <w:name w:val="Table Grid"/>
    <w:basedOn w:val="Normltblzat"/>
    <w:rsid w:val="0082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36242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CD646F"/>
    <w:pPr>
      <w:tabs>
        <w:tab w:val="center" w:pos="4320"/>
        <w:tab w:val="right" w:pos="8640"/>
      </w:tabs>
    </w:pPr>
  </w:style>
  <w:style w:type="paragraph" w:styleId="llb">
    <w:name w:val="footer"/>
    <w:basedOn w:val="Norml"/>
    <w:rsid w:val="00CD646F"/>
    <w:pPr>
      <w:tabs>
        <w:tab w:val="center" w:pos="4320"/>
        <w:tab w:val="right" w:pos="8640"/>
      </w:tabs>
    </w:pPr>
  </w:style>
  <w:style w:type="character" w:styleId="Hiperhivatkozs">
    <w:name w:val="Hyperlink"/>
    <w:basedOn w:val="Bekezdsalapbettpusa"/>
    <w:rsid w:val="001F2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angt01\Application%20Data\Microsoft\Templates\SimpErhu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SimpErhu</Template>
  <TotalTime>1</TotalTime>
  <Pages>1</Pages>
  <Words>102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Beautiful Evening</vt:lpstr>
    </vt:vector>
  </TitlesOfParts>
  <Manager/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Beautiful Evening</dc:title>
  <dc:subject>SimpErhu Jianpu Notation</dc:subject>
  <dc:creator>SimpErhu</dc:creator>
  <cp:keywords/>
  <dc:description>FREE True Type Music Font "SimpErhu" is needed</dc:description>
  <cp:lastModifiedBy>Pogonyi Ábel Kürt</cp:lastModifiedBy>
  <cp:revision>2</cp:revision>
  <cp:lastPrinted>2007-10-11T14:58:00Z</cp:lastPrinted>
  <dcterms:created xsi:type="dcterms:W3CDTF">2024-07-20T17:06:00Z</dcterms:created>
  <dcterms:modified xsi:type="dcterms:W3CDTF">2024-07-20T17:06:00Z</dcterms:modified>
  <cp:category/>
</cp:coreProperties>
</file>